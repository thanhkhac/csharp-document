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1984300D" w:rsidR="005E64CE" w:rsidRPr="007355B1" w:rsidRDefault="009841C0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Front-End </w:t>
      </w:r>
      <w:r w:rsidR="00090B16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Advanced</w:t>
      </w:r>
    </w:p>
    <w:bookmarkEnd w:id="0"/>
    <w:p w14:paraId="1699FAE8" w14:textId="710305B1" w:rsidR="005E64CE" w:rsidRPr="007355B1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11B217E0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784A953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604B123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3B074490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C72DA">
      <w:pPr>
        <w:pStyle w:val="TOCHeading"/>
      </w:pPr>
      <w:r w:rsidRPr="007355B1">
        <w:lastRenderedPageBreak/>
        <w:t>Contents</w:t>
      </w:r>
    </w:p>
    <w:bookmarkStart w:id="1" w:name="_GoBack"/>
    <w:bookmarkEnd w:id="1"/>
    <w:p w14:paraId="70E2D6EA" w14:textId="451B3452" w:rsidR="00DE3355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54783284" w:history="1">
        <w:r w:rsidR="00DE3355" w:rsidRPr="00410A6F">
          <w:rPr>
            <w:rStyle w:val="Hyperlink"/>
            <w:noProof/>
          </w:rPr>
          <w:t>Day 1 - Build a Landing Page</w:t>
        </w:r>
        <w:r w:rsidR="00DE3355">
          <w:rPr>
            <w:noProof/>
            <w:webHidden/>
          </w:rPr>
          <w:tab/>
        </w:r>
        <w:r w:rsidR="00DE3355">
          <w:rPr>
            <w:noProof/>
            <w:webHidden/>
          </w:rPr>
          <w:fldChar w:fldCharType="begin"/>
        </w:r>
        <w:r w:rsidR="00DE3355">
          <w:rPr>
            <w:noProof/>
            <w:webHidden/>
          </w:rPr>
          <w:instrText xml:space="preserve"> PAGEREF _Toc54783284 \h </w:instrText>
        </w:r>
        <w:r w:rsidR="00DE3355">
          <w:rPr>
            <w:noProof/>
            <w:webHidden/>
          </w:rPr>
        </w:r>
        <w:r w:rsidR="00DE3355">
          <w:rPr>
            <w:noProof/>
            <w:webHidden/>
          </w:rPr>
          <w:fldChar w:fldCharType="separate"/>
        </w:r>
        <w:r w:rsidR="00DE3355">
          <w:rPr>
            <w:noProof/>
            <w:webHidden/>
          </w:rPr>
          <w:t>4</w:t>
        </w:r>
        <w:r w:rsidR="00DE3355">
          <w:rPr>
            <w:noProof/>
            <w:webHidden/>
          </w:rPr>
          <w:fldChar w:fldCharType="end"/>
        </w:r>
      </w:hyperlink>
    </w:p>
    <w:p w14:paraId="495BB762" w14:textId="1EEF8003" w:rsidR="00DE3355" w:rsidRDefault="00DE335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4783285" w:history="1">
        <w:r w:rsidRPr="00410A6F">
          <w:rPr>
            <w:rStyle w:val="Hyperlink"/>
            <w:noProof/>
            <w:lang w:val="en-US"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_Toc54783285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7057D" w14:textId="0AF989E6" w:rsidR="00DE3355" w:rsidRDefault="00DE335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4783286" w:history="1">
        <w:r w:rsidRPr="00410A6F">
          <w:rPr>
            <w:rStyle w:val="Hyperlink"/>
            <w:noProof/>
            <w:lang w:val="en-US"/>
          </w:rPr>
          <w:t>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_Toc54783286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405529" w14:textId="7371D41A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212F15C0" w:rsidR="00D01CEC" w:rsidRPr="00860E30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769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CSS-FW</w:t>
            </w:r>
            <w:r w:rsidR="002C7448" w:rsidRPr="002C7448">
              <w:rPr>
                <w:rFonts w:cs="Arial"/>
                <w:b/>
                <w:color w:val="FFFFFF" w:themeColor="background1"/>
                <w:sz w:val="20"/>
                <w:szCs w:val="24"/>
              </w:rPr>
              <w:t>.</w:t>
            </w:r>
            <w:r w:rsidR="00860E30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</w:t>
            </w:r>
            <w:r w:rsidR="002C7448" w:rsidRPr="002C7448">
              <w:rPr>
                <w:rFonts w:cs="Arial"/>
                <w:b/>
                <w:color w:val="FFFFFF" w:themeColor="background1"/>
                <w:sz w:val="20"/>
                <w:szCs w:val="24"/>
              </w:rPr>
              <w:t>.</w:t>
            </w:r>
            <w:r w:rsidR="00860E30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A</w:t>
            </w:r>
            <w:r w:rsidR="00080C90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</w:t>
            </w:r>
            <w:r w:rsidR="00860E30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01</w:t>
            </w:r>
          </w:p>
          <w:p w14:paraId="70784EDC" w14:textId="1199B069" w:rsidR="00D01CEC" w:rsidRPr="0057792B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94B0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Medium</w:t>
            </w:r>
          </w:p>
          <w:p w14:paraId="52763A31" w14:textId="70A7E6F2" w:rsidR="00D01CEC" w:rsidRPr="000160BF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160BF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200</w:t>
            </w:r>
          </w:p>
          <w:p w14:paraId="1CA355C6" w14:textId="2042A442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13FEB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00F62EB5" w:rsidR="00860E6D" w:rsidRPr="00E85797" w:rsidRDefault="003A4C07" w:rsidP="001C72DA">
      <w:pPr>
        <w:pStyle w:val="Heading1"/>
      </w:pPr>
      <w:bookmarkStart w:id="2" w:name="_Toc8042533"/>
      <w:bookmarkStart w:id="3" w:name="_Toc54783284"/>
      <w:r>
        <w:t xml:space="preserve">Day </w:t>
      </w:r>
      <w:r w:rsidR="0074253A">
        <w:t xml:space="preserve">1 </w:t>
      </w:r>
      <w:r>
        <w:t xml:space="preserve">- </w:t>
      </w:r>
      <w:r w:rsidR="00927074" w:rsidRPr="00E85797">
        <w:t xml:space="preserve">Build a </w:t>
      </w:r>
      <w:r w:rsidR="008E0DAF">
        <w:t>Landing</w:t>
      </w:r>
      <w:r w:rsidR="00927074" w:rsidRPr="00E85797">
        <w:t xml:space="preserve"> </w:t>
      </w:r>
      <w:r w:rsidR="008E0DAF">
        <w:t>Page</w:t>
      </w:r>
      <w:bookmarkEnd w:id="3"/>
    </w:p>
    <w:p w14:paraId="5B9E507B" w14:textId="4EB0BEFD" w:rsidR="00DA6978" w:rsidRDefault="00DA6978" w:rsidP="00542B4D">
      <w:pPr>
        <w:pStyle w:val="Style2"/>
        <w:ind w:hanging="131"/>
        <w:rPr>
          <w:lang w:val="en-US"/>
        </w:rPr>
      </w:pPr>
      <w:bookmarkStart w:id="4" w:name="_Toc54783285"/>
      <w:bookmarkEnd w:id="2"/>
      <w:r>
        <w:rPr>
          <w:lang w:val="en-US"/>
        </w:rPr>
        <w:t>Objective</w:t>
      </w:r>
      <w:bookmarkEnd w:id="4"/>
    </w:p>
    <w:p w14:paraId="080ECACA" w14:textId="13884EAB" w:rsidR="001E4ACB" w:rsidRPr="00BD61F9" w:rsidRDefault="001E4ACB" w:rsidP="00BD61F9">
      <w:pPr>
        <w:pStyle w:val="ListParagraph"/>
        <w:numPr>
          <w:ilvl w:val="0"/>
          <w:numId w:val="30"/>
        </w:numPr>
        <w:spacing w:before="120" w:line="288" w:lineRule="auto"/>
      </w:pPr>
      <w:r w:rsidRPr="00BD61F9">
        <w:t>Understand the basic concepts of Web Design (HTML, CSS)</w:t>
      </w:r>
    </w:p>
    <w:p w14:paraId="3A865A69" w14:textId="1C2AD6C9" w:rsidR="001E4ACB" w:rsidRPr="00BD61F9" w:rsidRDefault="001E4ACB" w:rsidP="00BD61F9">
      <w:pPr>
        <w:pStyle w:val="ListParagraph"/>
        <w:numPr>
          <w:ilvl w:val="0"/>
          <w:numId w:val="30"/>
        </w:numPr>
        <w:spacing w:before="120" w:line="288" w:lineRule="auto"/>
      </w:pPr>
      <w:r w:rsidRPr="00BD61F9">
        <w:t>Understand web design guidelines and process which you can apply to real world web projects</w:t>
      </w:r>
    </w:p>
    <w:p w14:paraId="115300AF" w14:textId="088A80C4" w:rsidR="001E4ACB" w:rsidRDefault="001E4ACB" w:rsidP="00BD61F9">
      <w:pPr>
        <w:pStyle w:val="ListParagraph"/>
        <w:numPr>
          <w:ilvl w:val="0"/>
          <w:numId w:val="30"/>
        </w:numPr>
        <w:spacing w:before="120" w:line="288" w:lineRule="auto"/>
      </w:pPr>
      <w:r w:rsidRPr="00BD61F9">
        <w:t xml:space="preserve">Understand responsive web design by using </w:t>
      </w:r>
      <w:r w:rsidR="00643B9E">
        <w:rPr>
          <w:lang w:val="vi-VN"/>
        </w:rPr>
        <w:t>Bootstrap</w:t>
      </w:r>
    </w:p>
    <w:p w14:paraId="1D481874" w14:textId="37A253C4" w:rsidR="009031EE" w:rsidRPr="009031EE" w:rsidRDefault="009031EE" w:rsidP="009031EE">
      <w:pPr>
        <w:pStyle w:val="ListParagraph"/>
        <w:numPr>
          <w:ilvl w:val="0"/>
          <w:numId w:val="30"/>
        </w:numPr>
      </w:pPr>
      <w:r>
        <w:t>Able</w:t>
      </w:r>
      <w:r w:rsidR="00643B9E">
        <w:t xml:space="preserve"> to create Layout using grid system of Bootstrap</w:t>
      </w:r>
    </w:p>
    <w:p w14:paraId="280D40BA" w14:textId="349553A9" w:rsidR="003A0D05" w:rsidRDefault="00795917" w:rsidP="00542B4D">
      <w:pPr>
        <w:pStyle w:val="Style2"/>
        <w:ind w:hanging="131"/>
      </w:pPr>
      <w:bookmarkStart w:id="5" w:name="_Toc54783286"/>
      <w:r>
        <w:rPr>
          <w:lang w:val="en-US"/>
        </w:rPr>
        <w:t>Specification</w:t>
      </w:r>
      <w:bookmarkEnd w:id="5"/>
    </w:p>
    <w:p w14:paraId="479C9E4B" w14:textId="5E717105" w:rsidR="00481AEC" w:rsidRDefault="003A0D05" w:rsidP="003A0D05">
      <w:pPr>
        <w:spacing w:before="120" w:after="120" w:line="288" w:lineRule="auto"/>
        <w:rPr>
          <w:sz w:val="20"/>
          <w:szCs w:val="20"/>
          <w:lang w:val="en-US"/>
        </w:rPr>
      </w:pPr>
      <w:r w:rsidRPr="003A0D05">
        <w:rPr>
          <w:sz w:val="20"/>
          <w:szCs w:val="20"/>
        </w:rPr>
        <w:t xml:space="preserve">You </w:t>
      </w:r>
      <w:r w:rsidR="007147FB">
        <w:rPr>
          <w:sz w:val="20"/>
          <w:szCs w:val="20"/>
          <w:lang w:val="en-US"/>
        </w:rPr>
        <w:t xml:space="preserve">are </w:t>
      </w:r>
      <w:r w:rsidRPr="003A0D05">
        <w:rPr>
          <w:sz w:val="20"/>
          <w:szCs w:val="20"/>
        </w:rPr>
        <w:t xml:space="preserve">provided with a design mockup as a </w:t>
      </w:r>
      <w:r w:rsidR="00175BAD">
        <w:rPr>
          <w:sz w:val="20"/>
          <w:szCs w:val="20"/>
          <w:lang w:val="en-US"/>
        </w:rPr>
        <w:t>JPEG</w:t>
      </w:r>
      <w:r w:rsidRPr="003A0D05">
        <w:rPr>
          <w:sz w:val="20"/>
          <w:szCs w:val="20"/>
        </w:rPr>
        <w:t>-file</w:t>
      </w:r>
      <w:r w:rsidR="00481AEC">
        <w:rPr>
          <w:sz w:val="20"/>
          <w:szCs w:val="20"/>
          <w:lang w:val="en-US"/>
        </w:rPr>
        <w:t>s:</w:t>
      </w:r>
    </w:p>
    <w:p w14:paraId="4109BB7C" w14:textId="743043EA" w:rsidR="00481AEC" w:rsidRDefault="00957C3F" w:rsidP="00481AEC">
      <w:pPr>
        <w:pStyle w:val="ListParagraph"/>
        <w:numPr>
          <w:ilvl w:val="0"/>
          <w:numId w:val="32"/>
        </w:numPr>
        <w:spacing w:before="120" w:line="288" w:lineRule="auto"/>
      </w:pPr>
      <w:r w:rsidRPr="00957C3F">
        <w:t>landing-page (desktop).jpg</w:t>
      </w:r>
    </w:p>
    <w:p w14:paraId="0B3608C0" w14:textId="7A410BDC" w:rsidR="00481AEC" w:rsidRPr="00481AEC" w:rsidRDefault="00E2634B" w:rsidP="00481AEC">
      <w:pPr>
        <w:pStyle w:val="ListParagraph"/>
        <w:numPr>
          <w:ilvl w:val="0"/>
          <w:numId w:val="32"/>
        </w:numPr>
      </w:pPr>
      <w:r w:rsidRPr="00E2634B">
        <w:t>landing-page (mobile)</w:t>
      </w:r>
      <w:r w:rsidR="00957C3F">
        <w:t>.jpg</w:t>
      </w:r>
    </w:p>
    <w:p w14:paraId="442E233D" w14:textId="189A1AD0" w:rsidR="00300E9F" w:rsidRPr="00300E9F" w:rsidRDefault="00300E9F" w:rsidP="003A0D05">
      <w:pPr>
        <w:spacing w:before="120" w:after="120" w:line="288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Resources files are also provided in </w:t>
      </w:r>
      <w:r w:rsidRPr="00300E9F">
        <w:rPr>
          <w:b/>
          <w:sz w:val="20"/>
          <w:szCs w:val="20"/>
          <w:lang w:val="en-US"/>
        </w:rPr>
        <w:t>resources</w:t>
      </w:r>
      <w:r>
        <w:rPr>
          <w:sz w:val="20"/>
          <w:szCs w:val="20"/>
          <w:lang w:val="en-US"/>
        </w:rPr>
        <w:t xml:space="preserve"> folder</w:t>
      </w:r>
    </w:p>
    <w:p w14:paraId="41396188" w14:textId="3A123621" w:rsidR="001707DF" w:rsidRDefault="00A5601C" w:rsidP="003A0D05">
      <w:pPr>
        <w:spacing w:before="120" w:after="120" w:line="288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You </w:t>
      </w:r>
      <w:r w:rsidR="003A0D05" w:rsidRPr="003A0D05">
        <w:rPr>
          <w:sz w:val="20"/>
          <w:szCs w:val="20"/>
        </w:rPr>
        <w:t>must replicate that design in</w:t>
      </w:r>
      <w:r w:rsidR="00643B9E">
        <w:rPr>
          <w:sz w:val="20"/>
          <w:szCs w:val="20"/>
        </w:rPr>
        <w:t xml:space="preserve"> Bootstrap</w:t>
      </w:r>
      <w:r w:rsidR="003A0D05" w:rsidRPr="003A0D05">
        <w:rPr>
          <w:sz w:val="20"/>
          <w:szCs w:val="20"/>
        </w:rPr>
        <w:t xml:space="preserve">. </w:t>
      </w:r>
    </w:p>
    <w:p w14:paraId="675EAEC8" w14:textId="335A99EB" w:rsidR="00014D8D" w:rsidRPr="00A13567" w:rsidRDefault="00EB4618" w:rsidP="00CB0F75">
      <w:pPr>
        <w:spacing w:before="120" w:after="120" w:line="288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Your</w:t>
      </w:r>
      <w:r w:rsidR="003A0D05" w:rsidRPr="003A0D05">
        <w:rPr>
          <w:sz w:val="20"/>
          <w:szCs w:val="20"/>
        </w:rPr>
        <w:t xml:space="preserve"> website </w:t>
      </w:r>
      <w:r>
        <w:rPr>
          <w:sz w:val="20"/>
          <w:szCs w:val="20"/>
          <w:lang w:val="en-US"/>
        </w:rPr>
        <w:t xml:space="preserve">must be responsive </w:t>
      </w:r>
      <w:r w:rsidR="00A13567">
        <w:rPr>
          <w:sz w:val="20"/>
          <w:szCs w:val="20"/>
          <w:lang w:val="en-US"/>
        </w:rPr>
        <w:t xml:space="preserve">and able to render correctly in Desktop and </w:t>
      </w:r>
      <w:r w:rsidR="00BB2507">
        <w:rPr>
          <w:sz w:val="20"/>
          <w:szCs w:val="20"/>
          <w:lang w:val="en-US"/>
        </w:rPr>
        <w:t>M</w:t>
      </w:r>
      <w:r w:rsidR="00A13567">
        <w:rPr>
          <w:sz w:val="20"/>
          <w:szCs w:val="20"/>
          <w:lang w:val="en-US"/>
        </w:rPr>
        <w:t>obile</w:t>
      </w:r>
      <w:r w:rsidR="00014D8D">
        <w:rPr>
          <w:sz w:val="20"/>
          <w:szCs w:val="20"/>
          <w:lang w:val="en-US"/>
        </w:rPr>
        <w:t xml:space="preserve"> (</w:t>
      </w:r>
      <w:r w:rsidR="00014D8D" w:rsidRPr="00FE20C9">
        <w:rPr>
          <w:b/>
          <w:sz w:val="20"/>
          <w:szCs w:val="20"/>
          <w:lang w:val="en-US"/>
        </w:rPr>
        <w:t>prefer Mobile first responsive design</w:t>
      </w:r>
      <w:r w:rsidR="00014D8D">
        <w:rPr>
          <w:sz w:val="20"/>
          <w:szCs w:val="20"/>
          <w:lang w:val="en-US"/>
        </w:rPr>
        <w:t>)</w:t>
      </w:r>
    </w:p>
    <w:sectPr w:rsidR="00014D8D" w:rsidRPr="00A13567" w:rsidSect="007A5F82">
      <w:headerReference w:type="default" r:id="rId10"/>
      <w:footerReference w:type="default" r:id="rId11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BB869" w14:textId="77777777" w:rsidR="00F16706" w:rsidRDefault="00F16706" w:rsidP="00B865AD">
      <w:pPr>
        <w:pStyle w:val="ListParagraph"/>
      </w:pPr>
      <w:r>
        <w:separator/>
      </w:r>
    </w:p>
  </w:endnote>
  <w:endnote w:type="continuationSeparator" w:id="0">
    <w:p w14:paraId="45290BF7" w14:textId="77777777" w:rsidR="00F16706" w:rsidRDefault="00F16706" w:rsidP="00B865A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4794B" w14:textId="3AF33937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E3355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E3355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1EC47" w14:textId="77777777" w:rsidR="00F16706" w:rsidRDefault="00F16706" w:rsidP="00B865AD">
      <w:pPr>
        <w:pStyle w:val="ListParagraph"/>
      </w:pPr>
      <w:r>
        <w:separator/>
      </w:r>
    </w:p>
  </w:footnote>
  <w:footnote w:type="continuationSeparator" w:id="0">
    <w:p w14:paraId="22F56E1E" w14:textId="77777777" w:rsidR="00F16706" w:rsidRDefault="00F16706" w:rsidP="00B865A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99360" w14:textId="0698D758" w:rsidR="00DA3871" w:rsidRPr="00771EAB" w:rsidRDefault="004F6857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Assignment</w:t>
    </w:r>
    <w:r w:rsidR="00B41976">
      <w:rPr>
        <w:sz w:val="20"/>
        <w:lang w:val="en-US"/>
      </w:rPr>
      <w:tab/>
    </w:r>
    <w:r w:rsidR="00963FB2">
      <w:rPr>
        <w:sz w:val="20"/>
        <w:lang w:val="en-GB"/>
      </w:rPr>
      <w:t xml:space="preserve">Front-end </w:t>
    </w:r>
    <w:r w:rsidR="00F32EF5">
      <w:rPr>
        <w:sz w:val="20"/>
        <w:lang w:val="en-GB"/>
      </w:rPr>
      <w:t>Advanced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4EC3"/>
    <w:multiLevelType w:val="hybridMultilevel"/>
    <w:tmpl w:val="93884F24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A41A5"/>
    <w:multiLevelType w:val="hybridMultilevel"/>
    <w:tmpl w:val="F92A535A"/>
    <w:lvl w:ilvl="0" w:tplc="A23A19AA">
      <w:numFmt w:val="bullet"/>
      <w:lvlText w:val="-"/>
      <w:lvlJc w:val="left"/>
      <w:pPr>
        <w:ind w:left="2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 w15:restartNumberingAfterBreak="0">
    <w:nsid w:val="36EA7AFF"/>
    <w:multiLevelType w:val="hybridMultilevel"/>
    <w:tmpl w:val="62A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F50F7"/>
    <w:multiLevelType w:val="hybridMultilevel"/>
    <w:tmpl w:val="A5FC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70B35"/>
    <w:multiLevelType w:val="hybridMultilevel"/>
    <w:tmpl w:val="A694EE82"/>
    <w:lvl w:ilvl="0" w:tplc="04090001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C10D8"/>
    <w:multiLevelType w:val="hybridMultilevel"/>
    <w:tmpl w:val="FB40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27BF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9051A"/>
    <w:multiLevelType w:val="hybridMultilevel"/>
    <w:tmpl w:val="CA70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65E5059"/>
    <w:multiLevelType w:val="hybridMultilevel"/>
    <w:tmpl w:val="4AF04FB4"/>
    <w:lvl w:ilvl="0" w:tplc="A23A19AA">
      <w:numFmt w:val="bullet"/>
      <w:lvlText w:val="-"/>
      <w:lvlJc w:val="left"/>
      <w:pPr>
        <w:ind w:left="9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6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3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</w:num>
  <w:num w:numId="8">
    <w:abstractNumId w:val="17"/>
  </w:num>
  <w:num w:numId="9">
    <w:abstractNumId w:val="5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18"/>
  </w:num>
  <w:num w:numId="15">
    <w:abstractNumId w:val="20"/>
  </w:num>
  <w:num w:numId="16">
    <w:abstractNumId w:val="26"/>
  </w:num>
  <w:num w:numId="17">
    <w:abstractNumId w:val="11"/>
  </w:num>
  <w:num w:numId="18">
    <w:abstractNumId w:val="6"/>
  </w:num>
  <w:num w:numId="19">
    <w:abstractNumId w:val="6"/>
  </w:num>
  <w:num w:numId="20">
    <w:abstractNumId w:val="6"/>
  </w:num>
  <w:num w:numId="21">
    <w:abstractNumId w:val="2"/>
  </w:num>
  <w:num w:numId="22">
    <w:abstractNumId w:val="2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</w:num>
  <w:num w:numId="27">
    <w:abstractNumId w:val="14"/>
  </w:num>
  <w:num w:numId="28">
    <w:abstractNumId w:val="25"/>
  </w:num>
  <w:num w:numId="29">
    <w:abstractNumId w:val="24"/>
  </w:num>
  <w:num w:numId="30">
    <w:abstractNumId w:val="22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5076"/>
    <w:rsid w:val="00013FEB"/>
    <w:rsid w:val="00014D8D"/>
    <w:rsid w:val="000160BF"/>
    <w:rsid w:val="00021B4E"/>
    <w:rsid w:val="00022E90"/>
    <w:rsid w:val="00031534"/>
    <w:rsid w:val="0004181A"/>
    <w:rsid w:val="00064C20"/>
    <w:rsid w:val="00080C90"/>
    <w:rsid w:val="00090B16"/>
    <w:rsid w:val="00091B0F"/>
    <w:rsid w:val="00092BB0"/>
    <w:rsid w:val="00092EC3"/>
    <w:rsid w:val="00096E2B"/>
    <w:rsid w:val="000A490A"/>
    <w:rsid w:val="000B0800"/>
    <w:rsid w:val="000C1FE0"/>
    <w:rsid w:val="000C4A66"/>
    <w:rsid w:val="000D26B8"/>
    <w:rsid w:val="000F0720"/>
    <w:rsid w:val="00100126"/>
    <w:rsid w:val="001207DB"/>
    <w:rsid w:val="00127B81"/>
    <w:rsid w:val="00151B68"/>
    <w:rsid w:val="00167DA8"/>
    <w:rsid w:val="001707DF"/>
    <w:rsid w:val="00171177"/>
    <w:rsid w:val="001732BE"/>
    <w:rsid w:val="00175BAD"/>
    <w:rsid w:val="001779FF"/>
    <w:rsid w:val="001A412D"/>
    <w:rsid w:val="001A41A7"/>
    <w:rsid w:val="001C72DA"/>
    <w:rsid w:val="001E05CE"/>
    <w:rsid w:val="001E217D"/>
    <w:rsid w:val="001E4ACB"/>
    <w:rsid w:val="001F3EED"/>
    <w:rsid w:val="001F455A"/>
    <w:rsid w:val="001F5A02"/>
    <w:rsid w:val="00201C24"/>
    <w:rsid w:val="00202C74"/>
    <w:rsid w:val="00226542"/>
    <w:rsid w:val="0022654F"/>
    <w:rsid w:val="002279BD"/>
    <w:rsid w:val="00232514"/>
    <w:rsid w:val="002353A4"/>
    <w:rsid w:val="002454BF"/>
    <w:rsid w:val="00251E83"/>
    <w:rsid w:val="00255B7B"/>
    <w:rsid w:val="00280532"/>
    <w:rsid w:val="002863CD"/>
    <w:rsid w:val="00290FDD"/>
    <w:rsid w:val="00295AB9"/>
    <w:rsid w:val="002A0595"/>
    <w:rsid w:val="002A1B75"/>
    <w:rsid w:val="002B262C"/>
    <w:rsid w:val="002B6010"/>
    <w:rsid w:val="002C5099"/>
    <w:rsid w:val="002C697D"/>
    <w:rsid w:val="002C7448"/>
    <w:rsid w:val="002E135C"/>
    <w:rsid w:val="002E5845"/>
    <w:rsid w:val="002F1A6E"/>
    <w:rsid w:val="002F3B39"/>
    <w:rsid w:val="002F52B7"/>
    <w:rsid w:val="00300E9D"/>
    <w:rsid w:val="00300E9F"/>
    <w:rsid w:val="00301DDE"/>
    <w:rsid w:val="003032F8"/>
    <w:rsid w:val="00314E3D"/>
    <w:rsid w:val="00337C73"/>
    <w:rsid w:val="0034245E"/>
    <w:rsid w:val="00360613"/>
    <w:rsid w:val="003613A0"/>
    <w:rsid w:val="00361EF1"/>
    <w:rsid w:val="00364177"/>
    <w:rsid w:val="00365484"/>
    <w:rsid w:val="00365D20"/>
    <w:rsid w:val="003959A7"/>
    <w:rsid w:val="003A0D05"/>
    <w:rsid w:val="003A4C07"/>
    <w:rsid w:val="003B6BE1"/>
    <w:rsid w:val="003B7079"/>
    <w:rsid w:val="003B7DF5"/>
    <w:rsid w:val="003D24A1"/>
    <w:rsid w:val="003D552E"/>
    <w:rsid w:val="003D6CC1"/>
    <w:rsid w:val="003E5B75"/>
    <w:rsid w:val="003F19DF"/>
    <w:rsid w:val="003F684D"/>
    <w:rsid w:val="004053C9"/>
    <w:rsid w:val="00410C27"/>
    <w:rsid w:val="00445812"/>
    <w:rsid w:val="00453047"/>
    <w:rsid w:val="004559F0"/>
    <w:rsid w:val="004574FD"/>
    <w:rsid w:val="004624B6"/>
    <w:rsid w:val="004756FF"/>
    <w:rsid w:val="00481AEC"/>
    <w:rsid w:val="0049070B"/>
    <w:rsid w:val="004932C7"/>
    <w:rsid w:val="004A4B9A"/>
    <w:rsid w:val="004B601A"/>
    <w:rsid w:val="004B685D"/>
    <w:rsid w:val="004C3A44"/>
    <w:rsid w:val="004E10E0"/>
    <w:rsid w:val="004E4D85"/>
    <w:rsid w:val="004E519F"/>
    <w:rsid w:val="004F6857"/>
    <w:rsid w:val="0050359B"/>
    <w:rsid w:val="00523598"/>
    <w:rsid w:val="0053500E"/>
    <w:rsid w:val="00542B4D"/>
    <w:rsid w:val="0056236F"/>
    <w:rsid w:val="0057792B"/>
    <w:rsid w:val="00581F03"/>
    <w:rsid w:val="00582855"/>
    <w:rsid w:val="005940DB"/>
    <w:rsid w:val="0059753A"/>
    <w:rsid w:val="005B7C39"/>
    <w:rsid w:val="005C20E6"/>
    <w:rsid w:val="005C5B42"/>
    <w:rsid w:val="005E0B1D"/>
    <w:rsid w:val="005E1B8E"/>
    <w:rsid w:val="005E64CE"/>
    <w:rsid w:val="00600F76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43B9E"/>
    <w:rsid w:val="0065679C"/>
    <w:rsid w:val="0067293D"/>
    <w:rsid w:val="00674B66"/>
    <w:rsid w:val="00676D08"/>
    <w:rsid w:val="00687D31"/>
    <w:rsid w:val="00692FA9"/>
    <w:rsid w:val="00697B23"/>
    <w:rsid w:val="006A10AC"/>
    <w:rsid w:val="006A35E3"/>
    <w:rsid w:val="006D5F6F"/>
    <w:rsid w:val="006E0244"/>
    <w:rsid w:val="006E05F7"/>
    <w:rsid w:val="006F2DB5"/>
    <w:rsid w:val="007147FB"/>
    <w:rsid w:val="00714A36"/>
    <w:rsid w:val="007150A4"/>
    <w:rsid w:val="00727AFF"/>
    <w:rsid w:val="00730E39"/>
    <w:rsid w:val="007355B1"/>
    <w:rsid w:val="007406D1"/>
    <w:rsid w:val="0074253A"/>
    <w:rsid w:val="00743442"/>
    <w:rsid w:val="0075061E"/>
    <w:rsid w:val="00752093"/>
    <w:rsid w:val="00761F5F"/>
    <w:rsid w:val="00762D32"/>
    <w:rsid w:val="00771EAB"/>
    <w:rsid w:val="00787511"/>
    <w:rsid w:val="007957CA"/>
    <w:rsid w:val="00795917"/>
    <w:rsid w:val="0079687A"/>
    <w:rsid w:val="00797BB9"/>
    <w:rsid w:val="007A2FE4"/>
    <w:rsid w:val="007A5F82"/>
    <w:rsid w:val="007C1ACD"/>
    <w:rsid w:val="007E0DC7"/>
    <w:rsid w:val="00801D8C"/>
    <w:rsid w:val="0081480B"/>
    <w:rsid w:val="0081676B"/>
    <w:rsid w:val="00824AF1"/>
    <w:rsid w:val="00826F93"/>
    <w:rsid w:val="00837353"/>
    <w:rsid w:val="00841970"/>
    <w:rsid w:val="00860A98"/>
    <w:rsid w:val="00860E30"/>
    <w:rsid w:val="00860E6D"/>
    <w:rsid w:val="00862BE6"/>
    <w:rsid w:val="00867581"/>
    <w:rsid w:val="008838C8"/>
    <w:rsid w:val="00890112"/>
    <w:rsid w:val="00893E3C"/>
    <w:rsid w:val="008A35CE"/>
    <w:rsid w:val="008A4DED"/>
    <w:rsid w:val="008A6098"/>
    <w:rsid w:val="008A7694"/>
    <w:rsid w:val="008B2A92"/>
    <w:rsid w:val="008B5C61"/>
    <w:rsid w:val="008C016E"/>
    <w:rsid w:val="008D27E0"/>
    <w:rsid w:val="008D41D5"/>
    <w:rsid w:val="008E0DAF"/>
    <w:rsid w:val="009031EE"/>
    <w:rsid w:val="00911129"/>
    <w:rsid w:val="0091757E"/>
    <w:rsid w:val="00917707"/>
    <w:rsid w:val="00922392"/>
    <w:rsid w:val="00927074"/>
    <w:rsid w:val="00930A3B"/>
    <w:rsid w:val="009336BD"/>
    <w:rsid w:val="00943CFF"/>
    <w:rsid w:val="009470F2"/>
    <w:rsid w:val="009471BC"/>
    <w:rsid w:val="0095369B"/>
    <w:rsid w:val="009570A3"/>
    <w:rsid w:val="00957C3F"/>
    <w:rsid w:val="009623A9"/>
    <w:rsid w:val="00962A92"/>
    <w:rsid w:val="009635F7"/>
    <w:rsid w:val="00963E52"/>
    <w:rsid w:val="00963FB2"/>
    <w:rsid w:val="009652F2"/>
    <w:rsid w:val="009668F0"/>
    <w:rsid w:val="00973926"/>
    <w:rsid w:val="009841C0"/>
    <w:rsid w:val="00985F49"/>
    <w:rsid w:val="009A3047"/>
    <w:rsid w:val="009B0488"/>
    <w:rsid w:val="009B567D"/>
    <w:rsid w:val="009C19C2"/>
    <w:rsid w:val="00A13567"/>
    <w:rsid w:val="00A256DB"/>
    <w:rsid w:val="00A2732E"/>
    <w:rsid w:val="00A30DBB"/>
    <w:rsid w:val="00A32093"/>
    <w:rsid w:val="00A34B90"/>
    <w:rsid w:val="00A3582F"/>
    <w:rsid w:val="00A4556E"/>
    <w:rsid w:val="00A504C7"/>
    <w:rsid w:val="00A50C50"/>
    <w:rsid w:val="00A530F8"/>
    <w:rsid w:val="00A5601C"/>
    <w:rsid w:val="00A67E69"/>
    <w:rsid w:val="00A739B3"/>
    <w:rsid w:val="00A816BD"/>
    <w:rsid w:val="00A8297B"/>
    <w:rsid w:val="00A948B8"/>
    <w:rsid w:val="00AA02BE"/>
    <w:rsid w:val="00AB5C3D"/>
    <w:rsid w:val="00AE1EF1"/>
    <w:rsid w:val="00AF0F10"/>
    <w:rsid w:val="00AF70F7"/>
    <w:rsid w:val="00B02EB8"/>
    <w:rsid w:val="00B11EC0"/>
    <w:rsid w:val="00B23B6F"/>
    <w:rsid w:val="00B24529"/>
    <w:rsid w:val="00B41976"/>
    <w:rsid w:val="00B62E81"/>
    <w:rsid w:val="00B632B1"/>
    <w:rsid w:val="00B70B62"/>
    <w:rsid w:val="00B80BFA"/>
    <w:rsid w:val="00B865AD"/>
    <w:rsid w:val="00B92DDF"/>
    <w:rsid w:val="00B93633"/>
    <w:rsid w:val="00B94B07"/>
    <w:rsid w:val="00BA19AD"/>
    <w:rsid w:val="00BA3600"/>
    <w:rsid w:val="00BB2507"/>
    <w:rsid w:val="00BD5DFB"/>
    <w:rsid w:val="00BD61F9"/>
    <w:rsid w:val="00BE10F7"/>
    <w:rsid w:val="00BE2353"/>
    <w:rsid w:val="00BE56FB"/>
    <w:rsid w:val="00BF110E"/>
    <w:rsid w:val="00BF11A4"/>
    <w:rsid w:val="00BF2627"/>
    <w:rsid w:val="00C00526"/>
    <w:rsid w:val="00C226AF"/>
    <w:rsid w:val="00C234A7"/>
    <w:rsid w:val="00C35833"/>
    <w:rsid w:val="00C36B0F"/>
    <w:rsid w:val="00C43DDC"/>
    <w:rsid w:val="00C45A55"/>
    <w:rsid w:val="00C4658B"/>
    <w:rsid w:val="00C511EA"/>
    <w:rsid w:val="00C63BE6"/>
    <w:rsid w:val="00C76D20"/>
    <w:rsid w:val="00C97A3A"/>
    <w:rsid w:val="00CA0585"/>
    <w:rsid w:val="00CA2687"/>
    <w:rsid w:val="00CB0F75"/>
    <w:rsid w:val="00CC0FCA"/>
    <w:rsid w:val="00CC56D8"/>
    <w:rsid w:val="00CD171A"/>
    <w:rsid w:val="00CD5466"/>
    <w:rsid w:val="00CE217D"/>
    <w:rsid w:val="00CE4E63"/>
    <w:rsid w:val="00CF517A"/>
    <w:rsid w:val="00D01CEC"/>
    <w:rsid w:val="00D1306F"/>
    <w:rsid w:val="00D21A33"/>
    <w:rsid w:val="00D5289D"/>
    <w:rsid w:val="00D552D4"/>
    <w:rsid w:val="00D743AC"/>
    <w:rsid w:val="00D80731"/>
    <w:rsid w:val="00D84675"/>
    <w:rsid w:val="00D84A28"/>
    <w:rsid w:val="00D90B99"/>
    <w:rsid w:val="00DA0DDF"/>
    <w:rsid w:val="00DA2862"/>
    <w:rsid w:val="00DA3871"/>
    <w:rsid w:val="00DA395E"/>
    <w:rsid w:val="00DA5CB5"/>
    <w:rsid w:val="00DA6978"/>
    <w:rsid w:val="00DA6D10"/>
    <w:rsid w:val="00DB2808"/>
    <w:rsid w:val="00DB3AF7"/>
    <w:rsid w:val="00DC37F7"/>
    <w:rsid w:val="00DC6B8C"/>
    <w:rsid w:val="00DD75D4"/>
    <w:rsid w:val="00DE3355"/>
    <w:rsid w:val="00DE46D6"/>
    <w:rsid w:val="00E00293"/>
    <w:rsid w:val="00E04741"/>
    <w:rsid w:val="00E13D49"/>
    <w:rsid w:val="00E16EB9"/>
    <w:rsid w:val="00E2634B"/>
    <w:rsid w:val="00E26545"/>
    <w:rsid w:val="00E303C6"/>
    <w:rsid w:val="00E31A85"/>
    <w:rsid w:val="00E541BE"/>
    <w:rsid w:val="00E54315"/>
    <w:rsid w:val="00E606F9"/>
    <w:rsid w:val="00E646C6"/>
    <w:rsid w:val="00E64C69"/>
    <w:rsid w:val="00E67C88"/>
    <w:rsid w:val="00E85797"/>
    <w:rsid w:val="00E86485"/>
    <w:rsid w:val="00E86ACE"/>
    <w:rsid w:val="00EA1D35"/>
    <w:rsid w:val="00EA37CD"/>
    <w:rsid w:val="00EB0C32"/>
    <w:rsid w:val="00EB1AF3"/>
    <w:rsid w:val="00EB4618"/>
    <w:rsid w:val="00EB7BA6"/>
    <w:rsid w:val="00EC0854"/>
    <w:rsid w:val="00EE4E7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275A"/>
    <w:rsid w:val="00F13C0D"/>
    <w:rsid w:val="00F16706"/>
    <w:rsid w:val="00F22CD2"/>
    <w:rsid w:val="00F32EF5"/>
    <w:rsid w:val="00F40D04"/>
    <w:rsid w:val="00F5261D"/>
    <w:rsid w:val="00F56A15"/>
    <w:rsid w:val="00F63D36"/>
    <w:rsid w:val="00F7003C"/>
    <w:rsid w:val="00F87CA1"/>
    <w:rsid w:val="00F917C2"/>
    <w:rsid w:val="00F967C3"/>
    <w:rsid w:val="00F96BF2"/>
    <w:rsid w:val="00FA2E2E"/>
    <w:rsid w:val="00FB0FE8"/>
    <w:rsid w:val="00FB3F3A"/>
    <w:rsid w:val="00FC04C2"/>
    <w:rsid w:val="00FC47E6"/>
    <w:rsid w:val="00FC7F82"/>
    <w:rsid w:val="00FD3699"/>
    <w:rsid w:val="00FE20C9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72DA"/>
    <w:pPr>
      <w:keepNext/>
      <w:keepLines/>
      <w:shd w:val="clear" w:color="auto" w:fill="D9D9D9"/>
      <w:spacing w:before="240" w:after="120"/>
      <w:ind w:right="-76"/>
      <w:outlineLvl w:val="0"/>
    </w:pPr>
    <w:rPr>
      <w:rFonts w:eastAsia="Times New Roman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DA"/>
    <w:rPr>
      <w:rFonts w:eastAsia="Times New Roman" w:cs="Arial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B865AD"/>
    <w:pPr>
      <w:numPr>
        <w:numId w:val="22"/>
      </w:numPr>
      <w:spacing w:after="120" w:line="264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865AD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link w:val="HeadingLv1Char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link w:val="HeadingLv2Char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A15"/>
    <w:rPr>
      <w:rFonts w:ascii="Courier New" w:eastAsia="Times New Roman" w:hAnsi="Courier New" w:cs="Courier New"/>
    </w:rPr>
  </w:style>
  <w:style w:type="paragraph" w:customStyle="1" w:styleId="Style2">
    <w:name w:val="Style2"/>
    <w:basedOn w:val="Heading2"/>
    <w:link w:val="Style2Char"/>
    <w:qFormat/>
    <w:rsid w:val="00F56A15"/>
    <w:rPr>
      <w:rFonts w:ascii="Arial" w:hAnsi="Arial"/>
      <w:color w:val="auto"/>
      <w:u w:val="single"/>
    </w:rPr>
  </w:style>
  <w:style w:type="character" w:customStyle="1" w:styleId="HeadingLv1Char">
    <w:name w:val="Heading Lv1 Char"/>
    <w:basedOn w:val="DefaultParagraphFont"/>
    <w:link w:val="HeadingLv1"/>
    <w:rsid w:val="00F56A15"/>
    <w:rPr>
      <w:rFonts w:ascii="Tahoma" w:eastAsia="MS Mincho" w:hAnsi="Tahoma" w:cs="Tahoma"/>
      <w:b/>
      <w:bCs/>
      <w:noProof/>
      <w:color w:val="6E2500"/>
      <w:szCs w:val="24"/>
    </w:rPr>
  </w:style>
  <w:style w:type="character" w:customStyle="1" w:styleId="HeadingLv2Char">
    <w:name w:val="Heading Lv2 Char"/>
    <w:basedOn w:val="HeadingLv1Char"/>
    <w:link w:val="HeadingLv2"/>
    <w:rsid w:val="00F56A15"/>
    <w:rPr>
      <w:rFonts w:ascii="Tahoma" w:eastAsia="MS Mincho" w:hAnsi="Tahoma" w:cs="Tahoma"/>
      <w:b/>
      <w:bCs w:val="0"/>
      <w:noProof/>
      <w:color w:val="008000"/>
      <w:szCs w:val="24"/>
    </w:rPr>
  </w:style>
  <w:style w:type="character" w:customStyle="1" w:styleId="Style2Char">
    <w:name w:val="Style2 Char"/>
    <w:basedOn w:val="HeadingLv2Char"/>
    <w:link w:val="Style2"/>
    <w:rsid w:val="009B0488"/>
    <w:rPr>
      <w:rFonts w:ascii="Tahoma" w:eastAsia="Times New Roman" w:hAnsi="Tahoma" w:cs="Tahoma"/>
      <w:b/>
      <w:bCs/>
      <w:noProof/>
      <w:color w:val="008000"/>
      <w:sz w:val="26"/>
      <w:szCs w:val="26"/>
      <w:u w:val="single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0A132-2A91-478E-AF7F-0AA275A8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152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1332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Tran Thi Anh Ngoc (FA.HN)</cp:lastModifiedBy>
  <cp:revision>204</cp:revision>
  <cp:lastPrinted>2019-06-10T04:15:00Z</cp:lastPrinted>
  <dcterms:created xsi:type="dcterms:W3CDTF">2019-06-10T03:55:00Z</dcterms:created>
  <dcterms:modified xsi:type="dcterms:W3CDTF">2020-10-28T06:14:00Z</dcterms:modified>
  <cp:category>Template</cp:category>
  <cp:contentStatus>20/11/2012</cp:contentStatus>
</cp:coreProperties>
</file>