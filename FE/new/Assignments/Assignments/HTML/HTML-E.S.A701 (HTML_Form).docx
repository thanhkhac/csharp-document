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68161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790F546" wp14:editId="6F1E65FA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05E40C2" w14:textId="77777777" w:rsidR="005E64CE" w:rsidRPr="007355B1" w:rsidRDefault="005E64CE" w:rsidP="005E64CE">
      <w:pPr>
        <w:rPr>
          <w:rFonts w:cs="Arial"/>
        </w:rPr>
      </w:pPr>
    </w:p>
    <w:p w14:paraId="3AE6EFC6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4889599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83EFC33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035E2485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4DABBCAF" w14:textId="3D57E31A" w:rsidR="005E64CE" w:rsidRPr="00F06998" w:rsidRDefault="006C3A4F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>HTML</w:t>
      </w:r>
      <w:r w:rsidR="002D2607"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 xml:space="preserve"> Essentials</w:t>
      </w:r>
    </w:p>
    <w:p w14:paraId="50727285" w14:textId="75675B85" w:rsidR="005E64CE" w:rsidRPr="007355B1" w:rsidRDefault="00030928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Assignments</w:t>
      </w:r>
    </w:p>
    <w:p w14:paraId="51A03633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E8E615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4C3339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2855CC61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3263D65D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38C748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841E11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6BD48B3F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3B23866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5CE8D8DD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53EEDE7B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0DD9F26C" w14:textId="77777777" w:rsidR="005E64CE" w:rsidRPr="007355B1" w:rsidRDefault="005E64CE" w:rsidP="005E64CE">
      <w:pPr>
        <w:rPr>
          <w:rFonts w:cs="Arial"/>
          <w:color w:val="000000"/>
        </w:rPr>
      </w:pPr>
    </w:p>
    <w:p w14:paraId="7D35D5A0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15514467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9B9DED5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AA69328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36830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4F098B91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3C3C0FC5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735C7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1523A4FC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137D130B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40504904" w14:textId="77777777" w:rsidR="005E64CE" w:rsidRPr="000316A7" w:rsidRDefault="000316A7" w:rsidP="005E64CE">
      <w:pPr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Hanoi, 04</w:t>
      </w:r>
      <w:r w:rsidR="005E64CE" w:rsidRPr="007355B1">
        <w:rPr>
          <w:rFonts w:cs="Arial"/>
          <w:b/>
          <w:bCs/>
        </w:rPr>
        <w:t>/</w:t>
      </w:r>
      <w:r>
        <w:rPr>
          <w:rFonts w:cs="Arial"/>
          <w:b/>
          <w:bCs/>
          <w:lang w:val="en-GB"/>
        </w:rPr>
        <w:t>2019</w:t>
      </w:r>
    </w:p>
    <w:p w14:paraId="630DE4E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2712A86A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02DAB264" w14:textId="77777777" w:rsidTr="00BF4722">
        <w:tc>
          <w:tcPr>
            <w:tcW w:w="540" w:type="dxa"/>
            <w:shd w:val="clear" w:color="auto" w:fill="D9D9D9"/>
          </w:tcPr>
          <w:p w14:paraId="11D3BD15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309888D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1FC84C5C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622635AC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6EE5E691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04CB35C6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3AF3D1C4" w14:textId="77777777" w:rsidTr="00BF4722">
        <w:tc>
          <w:tcPr>
            <w:tcW w:w="540" w:type="dxa"/>
          </w:tcPr>
          <w:p w14:paraId="1AFA686B" w14:textId="77777777" w:rsidR="007355B1" w:rsidRPr="007355B1" w:rsidRDefault="007355B1" w:rsidP="000F745B">
            <w:pPr>
              <w:pStyle w:val="Ba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3848C4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25/Jun/2018</w:t>
            </w:r>
          </w:p>
        </w:tc>
        <w:tc>
          <w:tcPr>
            <w:tcW w:w="2948" w:type="dxa"/>
          </w:tcPr>
          <w:p w14:paraId="5F06E54C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Lab</w:t>
            </w:r>
          </w:p>
        </w:tc>
        <w:tc>
          <w:tcPr>
            <w:tcW w:w="1271" w:type="dxa"/>
          </w:tcPr>
          <w:p w14:paraId="26977C76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14:paraId="1C8E8B45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238185B9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5A60C527" w14:textId="77777777" w:rsidTr="00BF4722">
        <w:tc>
          <w:tcPr>
            <w:tcW w:w="540" w:type="dxa"/>
          </w:tcPr>
          <w:p w14:paraId="36C31196" w14:textId="77777777" w:rsidR="007355B1" w:rsidRPr="007355B1" w:rsidRDefault="007355B1" w:rsidP="000F745B">
            <w:pPr>
              <w:pStyle w:val="Bang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48688F9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01/May/2019</w:t>
            </w:r>
          </w:p>
        </w:tc>
        <w:tc>
          <w:tcPr>
            <w:tcW w:w="2948" w:type="dxa"/>
          </w:tcPr>
          <w:p w14:paraId="68419E5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14:paraId="38650A76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14:paraId="174F1EF2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5162E7B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3DDC406B" w14:textId="77777777" w:rsidTr="00BF4722">
        <w:tc>
          <w:tcPr>
            <w:tcW w:w="540" w:type="dxa"/>
          </w:tcPr>
          <w:p w14:paraId="4D78494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AA0EA8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52624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906BA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07F7C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D16A0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6D8ACD3" w14:textId="77777777" w:rsidTr="00BF4722">
        <w:tc>
          <w:tcPr>
            <w:tcW w:w="540" w:type="dxa"/>
          </w:tcPr>
          <w:p w14:paraId="45A0139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91BCB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6A9DD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736D03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CDDEEB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CF46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8BC903F" w14:textId="77777777" w:rsidTr="00BF4722">
        <w:tc>
          <w:tcPr>
            <w:tcW w:w="540" w:type="dxa"/>
          </w:tcPr>
          <w:p w14:paraId="416ABDD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702D5B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2CDFF8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3D00E3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FBF4F9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95C65D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C5B6AB6" w14:textId="77777777" w:rsidTr="00BF4722">
        <w:tc>
          <w:tcPr>
            <w:tcW w:w="540" w:type="dxa"/>
          </w:tcPr>
          <w:p w14:paraId="24F6AD4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663832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52ABEFC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291B438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5FA1A1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C69C0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05B64C4" w14:textId="77777777" w:rsidTr="00BF4722">
        <w:tc>
          <w:tcPr>
            <w:tcW w:w="540" w:type="dxa"/>
          </w:tcPr>
          <w:p w14:paraId="5A19C9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A57A1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ED2676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8D588A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2E824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EDFF23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AD02D3D" w14:textId="77777777" w:rsidTr="00BF4722">
        <w:tc>
          <w:tcPr>
            <w:tcW w:w="540" w:type="dxa"/>
          </w:tcPr>
          <w:p w14:paraId="7D35B61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097E9E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EF3F58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1F8D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58BA1F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8D1FC7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111BB5B" w14:textId="77777777" w:rsidTr="00BF4722">
        <w:tc>
          <w:tcPr>
            <w:tcW w:w="540" w:type="dxa"/>
          </w:tcPr>
          <w:p w14:paraId="5F6451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68D16A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DAA024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E26CE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1DF8E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862603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7B1B0E7" w14:textId="77777777" w:rsidTr="00BF4722">
        <w:tc>
          <w:tcPr>
            <w:tcW w:w="540" w:type="dxa"/>
          </w:tcPr>
          <w:p w14:paraId="104D4D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09C5C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9A84F1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8EE34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55BBC6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B585B4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6DC7FC5" w14:textId="77777777" w:rsidR="005E64CE" w:rsidRPr="007355B1" w:rsidRDefault="005E64CE" w:rsidP="005E64CE">
      <w:pPr>
        <w:rPr>
          <w:rFonts w:cs="Arial"/>
          <w:bCs/>
        </w:rPr>
      </w:pPr>
    </w:p>
    <w:p w14:paraId="041E95BE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2463402A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18F1558D" w14:textId="048712BB" w:rsidR="00742AE3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38640306" w:history="1">
        <w:r w:rsidR="00742AE3" w:rsidRPr="00F211CE">
          <w:rPr>
            <w:rStyle w:val="Hyperlink"/>
            <w:rFonts w:cs="Arial"/>
            <w:noProof/>
          </w:rPr>
          <w:t>Unit 3 – HTML Text</w:t>
        </w:r>
        <w:r w:rsidR="00742AE3">
          <w:rPr>
            <w:noProof/>
            <w:webHidden/>
          </w:rPr>
          <w:tab/>
        </w:r>
        <w:r w:rsidR="00742AE3">
          <w:rPr>
            <w:noProof/>
            <w:webHidden/>
          </w:rPr>
          <w:fldChar w:fldCharType="begin"/>
        </w:r>
        <w:r w:rsidR="00742AE3">
          <w:rPr>
            <w:noProof/>
            <w:webHidden/>
          </w:rPr>
          <w:instrText xml:space="preserve"> PAGEREF _Toc38640306 \h </w:instrText>
        </w:r>
        <w:r w:rsidR="00742AE3">
          <w:rPr>
            <w:noProof/>
            <w:webHidden/>
          </w:rPr>
        </w:r>
        <w:r w:rsidR="00742AE3">
          <w:rPr>
            <w:noProof/>
            <w:webHidden/>
          </w:rPr>
          <w:fldChar w:fldCharType="separate"/>
        </w:r>
        <w:r w:rsidR="00742AE3">
          <w:rPr>
            <w:noProof/>
            <w:webHidden/>
          </w:rPr>
          <w:t>4</w:t>
        </w:r>
        <w:r w:rsidR="00742AE3">
          <w:rPr>
            <w:noProof/>
            <w:webHidden/>
          </w:rPr>
          <w:fldChar w:fldCharType="end"/>
        </w:r>
      </w:hyperlink>
    </w:p>
    <w:p w14:paraId="7D6BB64B" w14:textId="27065E15" w:rsidR="00742AE3" w:rsidRDefault="00570CF1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640307" w:history="1">
        <w:r w:rsidR="00742AE3" w:rsidRPr="00F211CE">
          <w:rPr>
            <w:rStyle w:val="Hyperlink"/>
            <w:noProof/>
          </w:rPr>
          <w:t>Objectives:</w:t>
        </w:r>
        <w:r w:rsidR="00742AE3">
          <w:rPr>
            <w:noProof/>
            <w:webHidden/>
          </w:rPr>
          <w:tab/>
        </w:r>
        <w:r w:rsidR="00742AE3">
          <w:rPr>
            <w:noProof/>
            <w:webHidden/>
          </w:rPr>
          <w:fldChar w:fldCharType="begin"/>
        </w:r>
        <w:r w:rsidR="00742AE3">
          <w:rPr>
            <w:noProof/>
            <w:webHidden/>
          </w:rPr>
          <w:instrText xml:space="preserve"> PAGEREF _Toc38640307 \h </w:instrText>
        </w:r>
        <w:r w:rsidR="00742AE3">
          <w:rPr>
            <w:noProof/>
            <w:webHidden/>
          </w:rPr>
        </w:r>
        <w:r w:rsidR="00742AE3">
          <w:rPr>
            <w:noProof/>
            <w:webHidden/>
          </w:rPr>
          <w:fldChar w:fldCharType="separate"/>
        </w:r>
        <w:r w:rsidR="00742AE3">
          <w:rPr>
            <w:noProof/>
            <w:webHidden/>
          </w:rPr>
          <w:t>4</w:t>
        </w:r>
        <w:r w:rsidR="00742AE3">
          <w:rPr>
            <w:noProof/>
            <w:webHidden/>
          </w:rPr>
          <w:fldChar w:fldCharType="end"/>
        </w:r>
      </w:hyperlink>
    </w:p>
    <w:p w14:paraId="283D64AB" w14:textId="640A6980" w:rsidR="00742AE3" w:rsidRDefault="00570CF1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640308" w:history="1">
        <w:r w:rsidR="00742AE3" w:rsidRPr="00F211CE">
          <w:rPr>
            <w:rStyle w:val="Hyperlink"/>
            <w:noProof/>
          </w:rPr>
          <w:t>Project Structure</w:t>
        </w:r>
        <w:r w:rsidR="00742AE3">
          <w:rPr>
            <w:noProof/>
            <w:webHidden/>
          </w:rPr>
          <w:tab/>
        </w:r>
        <w:r w:rsidR="00742AE3">
          <w:rPr>
            <w:noProof/>
            <w:webHidden/>
          </w:rPr>
          <w:fldChar w:fldCharType="begin"/>
        </w:r>
        <w:r w:rsidR="00742AE3">
          <w:rPr>
            <w:noProof/>
            <w:webHidden/>
          </w:rPr>
          <w:instrText xml:space="preserve"> PAGEREF _Toc38640308 \h </w:instrText>
        </w:r>
        <w:r w:rsidR="00742AE3">
          <w:rPr>
            <w:noProof/>
            <w:webHidden/>
          </w:rPr>
        </w:r>
        <w:r w:rsidR="00742AE3">
          <w:rPr>
            <w:noProof/>
            <w:webHidden/>
          </w:rPr>
          <w:fldChar w:fldCharType="separate"/>
        </w:r>
        <w:r w:rsidR="00742AE3">
          <w:rPr>
            <w:noProof/>
            <w:webHidden/>
          </w:rPr>
          <w:t>4</w:t>
        </w:r>
        <w:r w:rsidR="00742AE3">
          <w:rPr>
            <w:noProof/>
            <w:webHidden/>
          </w:rPr>
          <w:fldChar w:fldCharType="end"/>
        </w:r>
      </w:hyperlink>
    </w:p>
    <w:p w14:paraId="564BACB1" w14:textId="21E93CEE" w:rsidR="00742AE3" w:rsidRDefault="00570CF1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640309" w:history="1">
        <w:r w:rsidR="00742AE3" w:rsidRPr="00F211CE">
          <w:rPr>
            <w:rStyle w:val="Hyperlink"/>
            <w:noProof/>
          </w:rPr>
          <w:t>Problem 1:</w:t>
        </w:r>
        <w:r w:rsidR="00742AE3" w:rsidRPr="00F211CE">
          <w:rPr>
            <w:rStyle w:val="Hyperlink"/>
            <w:rFonts w:ascii="Palatino" w:hAnsi="Palatino"/>
            <w:noProof/>
            <w:spacing w:val="-1"/>
          </w:rPr>
          <w:t xml:space="preserve"> </w:t>
        </w:r>
        <w:r w:rsidR="00742AE3" w:rsidRPr="00F211CE">
          <w:rPr>
            <w:rStyle w:val="Hyperlink"/>
            <w:noProof/>
          </w:rPr>
          <w:t>HTML text basics 1</w:t>
        </w:r>
        <w:r w:rsidR="00742AE3">
          <w:rPr>
            <w:noProof/>
            <w:webHidden/>
          </w:rPr>
          <w:tab/>
        </w:r>
        <w:r w:rsidR="00742AE3">
          <w:rPr>
            <w:noProof/>
            <w:webHidden/>
          </w:rPr>
          <w:fldChar w:fldCharType="begin"/>
        </w:r>
        <w:r w:rsidR="00742AE3">
          <w:rPr>
            <w:noProof/>
            <w:webHidden/>
          </w:rPr>
          <w:instrText xml:space="preserve"> PAGEREF _Toc38640309 \h </w:instrText>
        </w:r>
        <w:r w:rsidR="00742AE3">
          <w:rPr>
            <w:noProof/>
            <w:webHidden/>
          </w:rPr>
        </w:r>
        <w:r w:rsidR="00742AE3">
          <w:rPr>
            <w:noProof/>
            <w:webHidden/>
          </w:rPr>
          <w:fldChar w:fldCharType="separate"/>
        </w:r>
        <w:r w:rsidR="00742AE3">
          <w:rPr>
            <w:noProof/>
            <w:webHidden/>
          </w:rPr>
          <w:t>4</w:t>
        </w:r>
        <w:r w:rsidR="00742AE3">
          <w:rPr>
            <w:noProof/>
            <w:webHidden/>
          </w:rPr>
          <w:fldChar w:fldCharType="end"/>
        </w:r>
      </w:hyperlink>
    </w:p>
    <w:p w14:paraId="302CE176" w14:textId="04ADFBF9" w:rsidR="00742AE3" w:rsidRDefault="00570CF1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640310" w:history="1">
        <w:r w:rsidR="00742AE3" w:rsidRPr="00F211CE">
          <w:rPr>
            <w:rStyle w:val="Hyperlink"/>
            <w:noProof/>
          </w:rPr>
          <w:t>Problem 2:</w:t>
        </w:r>
        <w:r w:rsidR="00742AE3" w:rsidRPr="00F211CE">
          <w:rPr>
            <w:rStyle w:val="Hyperlink"/>
            <w:rFonts w:ascii="Palatino" w:hAnsi="Palatino"/>
            <w:noProof/>
            <w:spacing w:val="-1"/>
          </w:rPr>
          <w:t xml:space="preserve"> </w:t>
        </w:r>
        <w:r w:rsidR="00742AE3" w:rsidRPr="00F211CE">
          <w:rPr>
            <w:rStyle w:val="Hyperlink"/>
            <w:noProof/>
          </w:rPr>
          <w:t>HTML text basics 2</w:t>
        </w:r>
        <w:r w:rsidR="00742AE3">
          <w:rPr>
            <w:noProof/>
            <w:webHidden/>
          </w:rPr>
          <w:tab/>
        </w:r>
        <w:r w:rsidR="00742AE3">
          <w:rPr>
            <w:noProof/>
            <w:webHidden/>
          </w:rPr>
          <w:fldChar w:fldCharType="begin"/>
        </w:r>
        <w:r w:rsidR="00742AE3">
          <w:rPr>
            <w:noProof/>
            <w:webHidden/>
          </w:rPr>
          <w:instrText xml:space="preserve"> PAGEREF _Toc38640310 \h </w:instrText>
        </w:r>
        <w:r w:rsidR="00742AE3">
          <w:rPr>
            <w:noProof/>
            <w:webHidden/>
          </w:rPr>
        </w:r>
        <w:r w:rsidR="00742AE3">
          <w:rPr>
            <w:noProof/>
            <w:webHidden/>
          </w:rPr>
          <w:fldChar w:fldCharType="separate"/>
        </w:r>
        <w:r w:rsidR="00742AE3">
          <w:rPr>
            <w:noProof/>
            <w:webHidden/>
          </w:rPr>
          <w:t>6</w:t>
        </w:r>
        <w:r w:rsidR="00742AE3">
          <w:rPr>
            <w:noProof/>
            <w:webHidden/>
          </w:rPr>
          <w:fldChar w:fldCharType="end"/>
        </w:r>
      </w:hyperlink>
    </w:p>
    <w:p w14:paraId="44D23991" w14:textId="2409093A" w:rsidR="00742AE3" w:rsidRDefault="00570CF1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640311" w:history="1">
        <w:r w:rsidR="00742AE3" w:rsidRPr="00F211CE">
          <w:rPr>
            <w:rStyle w:val="Hyperlink"/>
            <w:noProof/>
          </w:rPr>
          <w:t>Problem 3:</w:t>
        </w:r>
        <w:r w:rsidR="00742AE3" w:rsidRPr="00F211CE">
          <w:rPr>
            <w:rStyle w:val="Hyperlink"/>
            <w:rFonts w:ascii="Palatino" w:hAnsi="Palatino"/>
            <w:noProof/>
            <w:spacing w:val="-1"/>
          </w:rPr>
          <w:t xml:space="preserve"> </w:t>
        </w:r>
        <w:r w:rsidR="00742AE3" w:rsidRPr="00F211CE">
          <w:rPr>
            <w:rStyle w:val="Hyperlink"/>
            <w:noProof/>
          </w:rPr>
          <w:t>HTML text basics 3</w:t>
        </w:r>
        <w:r w:rsidR="00742AE3">
          <w:rPr>
            <w:noProof/>
            <w:webHidden/>
          </w:rPr>
          <w:tab/>
        </w:r>
        <w:r w:rsidR="00742AE3">
          <w:rPr>
            <w:noProof/>
            <w:webHidden/>
          </w:rPr>
          <w:fldChar w:fldCharType="begin"/>
        </w:r>
        <w:r w:rsidR="00742AE3">
          <w:rPr>
            <w:noProof/>
            <w:webHidden/>
          </w:rPr>
          <w:instrText xml:space="preserve"> PAGEREF _Toc38640311 \h </w:instrText>
        </w:r>
        <w:r w:rsidR="00742AE3">
          <w:rPr>
            <w:noProof/>
            <w:webHidden/>
          </w:rPr>
        </w:r>
        <w:r w:rsidR="00742AE3">
          <w:rPr>
            <w:noProof/>
            <w:webHidden/>
          </w:rPr>
          <w:fldChar w:fldCharType="separate"/>
        </w:r>
        <w:r w:rsidR="00742AE3">
          <w:rPr>
            <w:noProof/>
            <w:webHidden/>
          </w:rPr>
          <w:t>7</w:t>
        </w:r>
        <w:r w:rsidR="00742AE3">
          <w:rPr>
            <w:noProof/>
            <w:webHidden/>
          </w:rPr>
          <w:fldChar w:fldCharType="end"/>
        </w:r>
      </w:hyperlink>
    </w:p>
    <w:p w14:paraId="1DBF5485" w14:textId="6F61E093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501A2F28" w14:textId="77777777" w:rsidR="00DA3871" w:rsidRPr="007355B1" w:rsidRDefault="00DA3871">
      <w:pPr>
        <w:rPr>
          <w:rFonts w:cs="Arial"/>
        </w:rPr>
      </w:pPr>
    </w:p>
    <w:p w14:paraId="178FFE41" w14:textId="77777777" w:rsidR="00DA3871" w:rsidRPr="007355B1" w:rsidRDefault="00DA3871">
      <w:pPr>
        <w:rPr>
          <w:rFonts w:cs="Arial"/>
        </w:rPr>
      </w:pPr>
    </w:p>
    <w:p w14:paraId="0A19CC99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1ACAB9EA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1EB786E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6E4AFF8D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C3B2911" wp14:editId="04A37E1F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4E3AB13E" w14:textId="2BC6E327"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F654FB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HTML-E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.</w:t>
            </w:r>
            <w:r w:rsidR="00D761DA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.</w:t>
            </w:r>
            <w:r w:rsidR="00FC24C9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A</w:t>
            </w:r>
            <w:r w:rsidR="00A64573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6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0</w:t>
            </w:r>
            <w:r w:rsidR="00F654FB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1</w:t>
            </w:r>
          </w:p>
          <w:p w14:paraId="3CAE7C74" w14:textId="63A1A9DA" w:rsidR="009521F1" w:rsidRPr="009521F1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E6C44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Medium</w:t>
            </w:r>
          </w:p>
          <w:p w14:paraId="0CE93B52" w14:textId="77763DCF" w:rsidR="009521F1" w:rsidRPr="00035C3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035C39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N/A</w:t>
            </w:r>
          </w:p>
          <w:p w14:paraId="6A956FB6" w14:textId="6B271D7A" w:rsidR="009521F1" w:rsidRPr="0025607C" w:rsidRDefault="009521F1" w:rsidP="00BE773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E6C44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6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2B6FE242" w14:textId="43B10F9A" w:rsidR="00E541BE" w:rsidRPr="007355B1" w:rsidRDefault="009B16A0" w:rsidP="00171177">
      <w:pPr>
        <w:pStyle w:val="Heading1"/>
        <w:rPr>
          <w:rFonts w:ascii="Arial" w:hAnsi="Arial" w:cs="Arial"/>
        </w:rPr>
      </w:pPr>
      <w:bookmarkStart w:id="0" w:name="_Toc38640306"/>
      <w:r>
        <w:rPr>
          <w:rFonts w:ascii="Arial" w:hAnsi="Arial" w:cs="Arial"/>
        </w:rPr>
        <w:t xml:space="preserve">Unit </w:t>
      </w:r>
      <w:r w:rsidR="003E0B58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</w:t>
      </w:r>
      <w:r w:rsidR="002517B0">
        <w:rPr>
          <w:rFonts w:ascii="Arial" w:hAnsi="Arial" w:cs="Arial"/>
        </w:rPr>
        <w:t>–</w:t>
      </w:r>
      <w:r w:rsidR="00FF5554">
        <w:rPr>
          <w:rFonts w:ascii="Arial" w:hAnsi="Arial" w:cs="Arial"/>
        </w:rPr>
        <w:t xml:space="preserve"> </w:t>
      </w:r>
      <w:bookmarkEnd w:id="0"/>
      <w:r w:rsidR="00643BFA">
        <w:rPr>
          <w:rFonts w:ascii="Arial" w:hAnsi="Arial" w:cs="Arial"/>
        </w:rPr>
        <w:t xml:space="preserve">HTML </w:t>
      </w:r>
      <w:r w:rsidR="003E0B58">
        <w:rPr>
          <w:rFonts w:ascii="Arial" w:hAnsi="Arial" w:cs="Arial"/>
        </w:rPr>
        <w:t>Form</w:t>
      </w:r>
    </w:p>
    <w:p w14:paraId="7E47D830" w14:textId="599E1A51" w:rsidR="000C1FE0" w:rsidRPr="00E64EBA" w:rsidRDefault="000C1FE0" w:rsidP="001B2C8E">
      <w:pPr>
        <w:pStyle w:val="FALev3"/>
      </w:pPr>
      <w:bookmarkStart w:id="1" w:name="_Toc38640307"/>
      <w:r w:rsidRPr="00E64EBA">
        <w:t>Objective</w:t>
      </w:r>
      <w:r w:rsidR="00B94847" w:rsidRPr="00E64EBA">
        <w:t>s</w:t>
      </w:r>
      <w:r w:rsidRPr="00E64EBA">
        <w:t>:</w:t>
      </w:r>
      <w:bookmarkEnd w:id="1"/>
      <w:r w:rsidRPr="00E64EBA">
        <w:t xml:space="preserve"> </w:t>
      </w:r>
    </w:p>
    <w:p w14:paraId="63A65C22" w14:textId="497DF930" w:rsidR="00A628CB" w:rsidRPr="00242455" w:rsidRDefault="0056360F" w:rsidP="00242455">
      <w:pPr>
        <w:pStyle w:val="ListParagraph"/>
        <w:numPr>
          <w:ilvl w:val="0"/>
          <w:numId w:val="6"/>
        </w:numPr>
        <w:spacing w:before="120" w:line="240" w:lineRule="auto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 xml:space="preserve">Understand the syntax of HTML </w:t>
      </w:r>
      <w:r w:rsidR="00FF62DF">
        <w:rPr>
          <w:rFonts w:cs="Arial"/>
          <w:sz w:val="20"/>
          <w:szCs w:val="20"/>
          <w:lang w:val="en-US"/>
        </w:rPr>
        <w:t>Form</w:t>
      </w:r>
      <w:r w:rsidR="00CC11DD">
        <w:rPr>
          <w:rFonts w:cs="Arial"/>
          <w:sz w:val="20"/>
          <w:szCs w:val="20"/>
          <w:lang w:val="en-US"/>
        </w:rPr>
        <w:t>: &lt;</w:t>
      </w:r>
      <w:r w:rsidR="00FF62DF">
        <w:rPr>
          <w:rFonts w:cs="Arial"/>
          <w:sz w:val="20"/>
          <w:szCs w:val="20"/>
          <w:lang w:val="en-US"/>
        </w:rPr>
        <w:t>form</w:t>
      </w:r>
      <w:r w:rsidR="00CC11DD">
        <w:rPr>
          <w:rFonts w:cs="Arial"/>
          <w:sz w:val="20"/>
          <w:szCs w:val="20"/>
          <w:lang w:val="en-US"/>
        </w:rPr>
        <w:t>&gt;, &lt;</w:t>
      </w:r>
      <w:r w:rsidR="00FF62DF">
        <w:rPr>
          <w:rFonts w:cs="Arial"/>
          <w:sz w:val="20"/>
          <w:szCs w:val="20"/>
          <w:lang w:val="en-US"/>
        </w:rPr>
        <w:t>label</w:t>
      </w:r>
      <w:r w:rsidR="00CC11DD">
        <w:rPr>
          <w:rFonts w:cs="Arial"/>
          <w:sz w:val="20"/>
          <w:szCs w:val="20"/>
          <w:lang w:val="en-US"/>
        </w:rPr>
        <w:t>&gt;, &lt;</w:t>
      </w:r>
      <w:r w:rsidR="00FF62DF">
        <w:rPr>
          <w:rFonts w:cs="Arial"/>
          <w:sz w:val="20"/>
          <w:szCs w:val="20"/>
          <w:lang w:val="en-US"/>
        </w:rPr>
        <w:t>input</w:t>
      </w:r>
      <w:r w:rsidR="00CC11DD">
        <w:rPr>
          <w:rFonts w:cs="Arial"/>
          <w:sz w:val="20"/>
          <w:szCs w:val="20"/>
          <w:lang w:val="en-US"/>
        </w:rPr>
        <w:t>&gt;</w:t>
      </w:r>
    </w:p>
    <w:p w14:paraId="7819A88E" w14:textId="4E50093F" w:rsidR="007544F3" w:rsidRDefault="00B22E21" w:rsidP="007544F3">
      <w:pPr>
        <w:pStyle w:val="FALev3"/>
      </w:pPr>
      <w:bookmarkStart w:id="2" w:name="_Toc38640308"/>
      <w:r>
        <w:t>Project Structure</w:t>
      </w:r>
      <w:bookmarkEnd w:id="2"/>
    </w:p>
    <w:p w14:paraId="285AC645" w14:textId="7B0044EF" w:rsidR="005B4DBA" w:rsidRDefault="005B4DBA" w:rsidP="00CB6613">
      <w:pPr>
        <w:pStyle w:val="ListParagraph"/>
        <w:numPr>
          <w:ilvl w:val="0"/>
          <w:numId w:val="10"/>
        </w:numPr>
        <w:spacing w:after="120" w:line="240" w:lineRule="auto"/>
        <w:rPr>
          <w:lang w:val="en-US"/>
        </w:rPr>
      </w:pPr>
      <w:r>
        <w:rPr>
          <w:lang w:val="en-US"/>
        </w:rPr>
        <w:t xml:space="preserve">You are given a zip file </w:t>
      </w:r>
      <w:r w:rsidRPr="006E715E">
        <w:rPr>
          <w:b/>
          <w:lang w:val="en-US"/>
        </w:rPr>
        <w:t>HTML-E.</w:t>
      </w:r>
      <w:r>
        <w:rPr>
          <w:b/>
          <w:lang w:val="en-US"/>
        </w:rPr>
        <w:t>M</w:t>
      </w:r>
      <w:r w:rsidRPr="006E715E">
        <w:rPr>
          <w:b/>
          <w:lang w:val="en-US"/>
        </w:rPr>
        <w:t>.A</w:t>
      </w:r>
      <w:r>
        <w:rPr>
          <w:b/>
          <w:lang w:val="en-US"/>
        </w:rPr>
        <w:t>7</w:t>
      </w:r>
      <w:r w:rsidRPr="006E715E">
        <w:rPr>
          <w:b/>
          <w:lang w:val="en-US"/>
        </w:rPr>
        <w:t>01</w:t>
      </w:r>
      <w:r>
        <w:rPr>
          <w:b/>
          <w:lang w:val="en-US"/>
        </w:rPr>
        <w:t>.zip</w:t>
      </w:r>
    </w:p>
    <w:p w14:paraId="2F07BD8C" w14:textId="7A669547" w:rsidR="007544F3" w:rsidRDefault="00B92CE3" w:rsidP="00CB6613">
      <w:pPr>
        <w:pStyle w:val="ListParagraph"/>
        <w:numPr>
          <w:ilvl w:val="0"/>
          <w:numId w:val="10"/>
        </w:numPr>
        <w:spacing w:after="120" w:line="240" w:lineRule="auto"/>
        <w:rPr>
          <w:lang w:val="en-US"/>
        </w:rPr>
      </w:pPr>
      <w:r>
        <w:rPr>
          <w:lang w:val="en-US"/>
        </w:rPr>
        <w:t xml:space="preserve">Extract the zip file, there is </w:t>
      </w:r>
      <w:bookmarkStart w:id="3" w:name="_GoBack"/>
      <w:bookmarkEnd w:id="3"/>
      <w:r w:rsidR="00C06594">
        <w:rPr>
          <w:lang w:val="en-US"/>
        </w:rPr>
        <w:t xml:space="preserve">folder called </w:t>
      </w:r>
      <w:r w:rsidR="006E715E" w:rsidRPr="006E715E">
        <w:rPr>
          <w:b/>
          <w:lang w:val="en-US"/>
        </w:rPr>
        <w:t>HTML-E.</w:t>
      </w:r>
      <w:r w:rsidR="00853D69">
        <w:rPr>
          <w:b/>
          <w:lang w:val="en-US"/>
        </w:rPr>
        <w:t>M</w:t>
      </w:r>
      <w:r w:rsidR="006E715E" w:rsidRPr="006E715E">
        <w:rPr>
          <w:b/>
          <w:lang w:val="en-US"/>
        </w:rPr>
        <w:t>.A</w:t>
      </w:r>
      <w:r w:rsidR="00315A47">
        <w:rPr>
          <w:b/>
          <w:lang w:val="en-US"/>
        </w:rPr>
        <w:t>7</w:t>
      </w:r>
      <w:r w:rsidR="006E715E" w:rsidRPr="006E715E">
        <w:rPr>
          <w:b/>
          <w:lang w:val="en-US"/>
        </w:rPr>
        <w:t>01</w:t>
      </w:r>
      <w:r w:rsidR="002A2360">
        <w:rPr>
          <w:lang w:val="en-US"/>
        </w:rPr>
        <w:t xml:space="preserve"> (this will be your top folder)</w:t>
      </w:r>
    </w:p>
    <w:p w14:paraId="67FEE557" w14:textId="52197510" w:rsidR="00C963C1" w:rsidRDefault="000C1FE0" w:rsidP="001B2C8E">
      <w:pPr>
        <w:pStyle w:val="FALev3"/>
        <w:rPr>
          <w:rFonts w:ascii="Palatino" w:hAnsi="Palatino"/>
          <w:color w:val="333333"/>
          <w:spacing w:val="-1"/>
          <w:sz w:val="36"/>
          <w:szCs w:val="36"/>
        </w:rPr>
      </w:pPr>
      <w:bookmarkStart w:id="4" w:name="_Toc38640309"/>
      <w:r w:rsidRPr="00EA4B6A">
        <w:t>Problem:</w:t>
      </w:r>
      <w:r w:rsidR="00A23B80" w:rsidRPr="00A23B80">
        <w:rPr>
          <w:rFonts w:ascii="Palatino" w:hAnsi="Palatino"/>
          <w:color w:val="333333"/>
          <w:spacing w:val="-1"/>
          <w:sz w:val="36"/>
          <w:szCs w:val="36"/>
        </w:rPr>
        <w:t xml:space="preserve"> </w:t>
      </w:r>
      <w:bookmarkEnd w:id="4"/>
    </w:p>
    <w:p w14:paraId="6A1DBDB3" w14:textId="5CE81A24" w:rsidR="00506D37" w:rsidRPr="00384221" w:rsidRDefault="00BB36C8" w:rsidP="00384221">
      <w:pPr>
        <w:rPr>
          <w:rFonts w:eastAsia="Times New Roman" w:cs="Arial"/>
          <w:color w:val="333333"/>
          <w:spacing w:val="-1"/>
          <w:sz w:val="24"/>
          <w:szCs w:val="24"/>
          <w:lang w:val="en-US"/>
        </w:rPr>
      </w:pPr>
      <w:r w:rsidRPr="00BB36C8">
        <w:t xml:space="preserve">You are working </w:t>
      </w:r>
      <w:r w:rsidR="00384221">
        <w:rPr>
          <w:lang w:val="en-US"/>
        </w:rPr>
        <w:t>on a Survey Form</w:t>
      </w:r>
      <w:r w:rsidR="00562427">
        <w:rPr>
          <w:lang w:val="en-US"/>
        </w:rPr>
        <w:t>, the finished output should look like figure below:</w:t>
      </w:r>
    </w:p>
    <w:p w14:paraId="12036E4C" w14:textId="05FDF9EC" w:rsidR="00506D37" w:rsidRDefault="00294C80" w:rsidP="00294C8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294C80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7B698349" wp14:editId="19DE7C56">
            <wp:extent cx="3124200" cy="530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504D" w14:textId="77777777" w:rsidR="00A945B4" w:rsidRPr="00384221" w:rsidRDefault="00A945B4" w:rsidP="00506D3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A4C31D8" w14:textId="77777777" w:rsidR="00A4380A" w:rsidRDefault="00A4380A" w:rsidP="00362ED7">
      <w:pPr>
        <w:pStyle w:val="FALev3"/>
      </w:pPr>
    </w:p>
    <w:p w14:paraId="2445EB59" w14:textId="77777777" w:rsidR="00A4380A" w:rsidRDefault="00A4380A" w:rsidP="00362ED7">
      <w:pPr>
        <w:pStyle w:val="FALev3"/>
      </w:pPr>
    </w:p>
    <w:p w14:paraId="0049DA53" w14:textId="7820FAE4" w:rsidR="006774EE" w:rsidRPr="004536C4" w:rsidRDefault="004536C4" w:rsidP="00362ED7">
      <w:pPr>
        <w:pStyle w:val="FALev3"/>
      </w:pPr>
      <w:r>
        <w:t>Hints and tips</w:t>
      </w:r>
    </w:p>
    <w:p w14:paraId="449C64C1" w14:textId="22BCCC3E" w:rsidR="00517FF1" w:rsidRDefault="00B425E5" w:rsidP="00517FF1">
      <w:pPr>
        <w:numPr>
          <w:ilvl w:val="0"/>
          <w:numId w:val="22"/>
        </w:numPr>
        <w:tabs>
          <w:tab w:val="num" w:pos="720"/>
        </w:tabs>
        <w:spacing w:line="240" w:lineRule="auto"/>
        <w:rPr>
          <w:lang w:val="en-US"/>
        </w:rPr>
      </w:pPr>
      <w:r>
        <w:rPr>
          <w:lang w:val="en-US"/>
        </w:rPr>
        <w:t xml:space="preserve">Each </w:t>
      </w:r>
      <w:r w:rsidR="000C41F1">
        <w:rPr>
          <w:lang w:val="en-US"/>
        </w:rPr>
        <w:t>control</w:t>
      </w:r>
      <w:r w:rsidR="000C41F1">
        <w:t xml:space="preserve"> must </w:t>
      </w:r>
      <w:r w:rsidR="000C41F1">
        <w:rPr>
          <w:lang w:val="en-US"/>
        </w:rPr>
        <w:t>follow the structure like figure below:</w:t>
      </w:r>
      <w:r w:rsidR="00EA05E7">
        <w:rPr>
          <w:lang w:val="en-US"/>
        </w:rPr>
        <w:t xml:space="preserve"> there is always a label associated with a input</w:t>
      </w:r>
    </w:p>
    <w:p w14:paraId="74D084F7" w14:textId="7E89F981" w:rsidR="00294534" w:rsidRPr="00294534" w:rsidRDefault="000C41F1" w:rsidP="00294534">
      <w:pPr>
        <w:tabs>
          <w:tab w:val="num" w:pos="720"/>
        </w:tabs>
        <w:spacing w:line="240" w:lineRule="auto"/>
        <w:ind w:left="360"/>
        <w:jc w:val="center"/>
        <w:rPr>
          <w:lang w:val="en-US"/>
        </w:rPr>
      </w:pPr>
      <w:r w:rsidRPr="000C41F1">
        <w:rPr>
          <w:noProof/>
          <w:lang w:val="en-US"/>
        </w:rPr>
        <w:drawing>
          <wp:inline distT="0" distB="0" distL="0" distR="0" wp14:anchorId="5AD7BB0E" wp14:editId="3C626420">
            <wp:extent cx="5184842" cy="1871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9800" cy="187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6A2F" w14:textId="77777777" w:rsidR="00301361" w:rsidRPr="00301361" w:rsidRDefault="00301361" w:rsidP="00301361">
      <w:pPr>
        <w:pStyle w:val="FACode2"/>
        <w:rPr>
          <w:color w:val="000000"/>
        </w:rPr>
      </w:pPr>
      <w:r w:rsidRPr="00301361">
        <w:rPr>
          <w:color w:val="000000"/>
        </w:rPr>
        <w:t xml:space="preserve">        </w:t>
      </w:r>
      <w:r w:rsidRPr="00301361">
        <w:rPr>
          <w:color w:val="800000"/>
        </w:rPr>
        <w:t>&lt;div</w:t>
      </w:r>
      <w:r w:rsidRPr="00301361">
        <w:rPr>
          <w:color w:val="000000"/>
        </w:rPr>
        <w:t xml:space="preserve"> </w:t>
      </w:r>
      <w:r w:rsidRPr="00301361">
        <w:rPr>
          <w:color w:val="FF0000"/>
        </w:rPr>
        <w:t>class</w:t>
      </w:r>
      <w:r w:rsidRPr="00301361">
        <w:rPr>
          <w:color w:val="000000"/>
        </w:rPr>
        <w:t>=</w:t>
      </w:r>
      <w:r w:rsidRPr="00301361">
        <w:t>"form-group"</w:t>
      </w:r>
      <w:r w:rsidRPr="00301361">
        <w:rPr>
          <w:color w:val="800000"/>
        </w:rPr>
        <w:t>&gt;</w:t>
      </w:r>
    </w:p>
    <w:p w14:paraId="6E5F5501" w14:textId="77777777" w:rsidR="00301361" w:rsidRPr="00301361" w:rsidRDefault="00301361" w:rsidP="00301361">
      <w:pPr>
        <w:pStyle w:val="FACode2"/>
        <w:rPr>
          <w:color w:val="000000"/>
        </w:rPr>
      </w:pPr>
      <w:r w:rsidRPr="00301361">
        <w:rPr>
          <w:color w:val="000000"/>
        </w:rPr>
        <w:t xml:space="preserve">          </w:t>
      </w:r>
      <w:r w:rsidRPr="00301361">
        <w:rPr>
          <w:color w:val="800000"/>
        </w:rPr>
        <w:t>&lt;label</w:t>
      </w:r>
      <w:r w:rsidRPr="00301361">
        <w:rPr>
          <w:color w:val="000000"/>
        </w:rPr>
        <w:t xml:space="preserve"> </w:t>
      </w:r>
      <w:r w:rsidRPr="00301361">
        <w:rPr>
          <w:color w:val="FF0000"/>
        </w:rPr>
        <w:t>for</w:t>
      </w:r>
      <w:r w:rsidRPr="00301361">
        <w:rPr>
          <w:color w:val="000000"/>
        </w:rPr>
        <w:t>=</w:t>
      </w:r>
      <w:r w:rsidRPr="00301361">
        <w:t>"name"</w:t>
      </w:r>
      <w:r w:rsidRPr="00301361">
        <w:rPr>
          <w:color w:val="800000"/>
        </w:rPr>
        <w:t>&gt;</w:t>
      </w:r>
      <w:r w:rsidRPr="00301361">
        <w:rPr>
          <w:color w:val="000000"/>
        </w:rPr>
        <w:t>Name</w:t>
      </w:r>
      <w:r w:rsidRPr="00301361">
        <w:rPr>
          <w:color w:val="800000"/>
        </w:rPr>
        <w:t>&lt;/label&gt;</w:t>
      </w:r>
    </w:p>
    <w:p w14:paraId="5A4CEF96" w14:textId="77777777" w:rsidR="00301361" w:rsidRPr="00301361" w:rsidRDefault="00301361" w:rsidP="00301361">
      <w:pPr>
        <w:pStyle w:val="FACode2"/>
        <w:rPr>
          <w:color w:val="000000"/>
        </w:rPr>
      </w:pPr>
      <w:r w:rsidRPr="00301361">
        <w:rPr>
          <w:color w:val="000000"/>
        </w:rPr>
        <w:t xml:space="preserve">          </w:t>
      </w:r>
      <w:r w:rsidRPr="00301361">
        <w:rPr>
          <w:color w:val="800000"/>
        </w:rPr>
        <w:t>&lt;input</w:t>
      </w:r>
    </w:p>
    <w:p w14:paraId="549040CE" w14:textId="77777777" w:rsidR="00301361" w:rsidRPr="00301361" w:rsidRDefault="00301361" w:rsidP="00301361">
      <w:pPr>
        <w:pStyle w:val="FACode2"/>
        <w:rPr>
          <w:color w:val="000000"/>
        </w:rPr>
      </w:pPr>
      <w:r w:rsidRPr="00301361">
        <w:rPr>
          <w:color w:val="000000"/>
        </w:rPr>
        <w:t xml:space="preserve">            </w:t>
      </w:r>
      <w:r w:rsidRPr="00301361">
        <w:rPr>
          <w:color w:val="FF0000"/>
        </w:rPr>
        <w:t>type</w:t>
      </w:r>
      <w:r w:rsidRPr="00301361">
        <w:rPr>
          <w:color w:val="000000"/>
        </w:rPr>
        <w:t>=</w:t>
      </w:r>
      <w:r w:rsidRPr="00301361">
        <w:t>"text"</w:t>
      </w:r>
    </w:p>
    <w:p w14:paraId="3D130D95" w14:textId="77777777" w:rsidR="00301361" w:rsidRPr="00301361" w:rsidRDefault="00301361" w:rsidP="00301361">
      <w:pPr>
        <w:pStyle w:val="FACode2"/>
        <w:rPr>
          <w:color w:val="000000"/>
        </w:rPr>
      </w:pPr>
      <w:r w:rsidRPr="00301361">
        <w:rPr>
          <w:color w:val="000000"/>
        </w:rPr>
        <w:t xml:space="preserve">            </w:t>
      </w:r>
      <w:r w:rsidRPr="00301361">
        <w:rPr>
          <w:color w:val="FF0000"/>
        </w:rPr>
        <w:t>name</w:t>
      </w:r>
      <w:r w:rsidRPr="00301361">
        <w:rPr>
          <w:color w:val="000000"/>
        </w:rPr>
        <w:t>=</w:t>
      </w:r>
      <w:r w:rsidRPr="00301361">
        <w:t>"name"</w:t>
      </w:r>
    </w:p>
    <w:p w14:paraId="1EFCD271" w14:textId="77777777" w:rsidR="00301361" w:rsidRPr="00301361" w:rsidRDefault="00301361" w:rsidP="00301361">
      <w:pPr>
        <w:pStyle w:val="FACode2"/>
        <w:rPr>
          <w:color w:val="000000"/>
        </w:rPr>
      </w:pPr>
      <w:r w:rsidRPr="00301361">
        <w:rPr>
          <w:color w:val="000000"/>
        </w:rPr>
        <w:t xml:space="preserve">            </w:t>
      </w:r>
      <w:r w:rsidRPr="00301361">
        <w:rPr>
          <w:color w:val="FF0000"/>
        </w:rPr>
        <w:t>id</w:t>
      </w:r>
      <w:r w:rsidRPr="00301361">
        <w:rPr>
          <w:color w:val="000000"/>
        </w:rPr>
        <w:t>=</w:t>
      </w:r>
      <w:r w:rsidRPr="00301361">
        <w:t>"name"</w:t>
      </w:r>
    </w:p>
    <w:p w14:paraId="6421ED33" w14:textId="77777777" w:rsidR="00301361" w:rsidRPr="00301361" w:rsidRDefault="00301361" w:rsidP="00301361">
      <w:pPr>
        <w:pStyle w:val="FACode2"/>
        <w:rPr>
          <w:color w:val="000000"/>
        </w:rPr>
      </w:pPr>
      <w:r w:rsidRPr="00301361">
        <w:rPr>
          <w:color w:val="000000"/>
        </w:rPr>
        <w:t xml:space="preserve">            </w:t>
      </w:r>
      <w:r w:rsidRPr="00301361">
        <w:rPr>
          <w:color w:val="FF0000"/>
        </w:rPr>
        <w:t>class</w:t>
      </w:r>
      <w:r w:rsidRPr="00301361">
        <w:rPr>
          <w:color w:val="000000"/>
        </w:rPr>
        <w:t>=</w:t>
      </w:r>
      <w:r w:rsidRPr="00301361">
        <w:t>"form-control"</w:t>
      </w:r>
    </w:p>
    <w:p w14:paraId="0495A78E" w14:textId="77777777" w:rsidR="00301361" w:rsidRPr="00301361" w:rsidRDefault="00301361" w:rsidP="00301361">
      <w:pPr>
        <w:pStyle w:val="FACode2"/>
        <w:rPr>
          <w:color w:val="000000"/>
        </w:rPr>
      </w:pPr>
      <w:r w:rsidRPr="00301361">
        <w:rPr>
          <w:color w:val="000000"/>
        </w:rPr>
        <w:t xml:space="preserve">            </w:t>
      </w:r>
      <w:r w:rsidRPr="00301361">
        <w:rPr>
          <w:color w:val="FF0000"/>
        </w:rPr>
        <w:t>placeholder</w:t>
      </w:r>
      <w:r w:rsidRPr="00301361">
        <w:rPr>
          <w:color w:val="000000"/>
        </w:rPr>
        <w:t>=</w:t>
      </w:r>
      <w:r w:rsidRPr="00301361">
        <w:t>"Enter your name"</w:t>
      </w:r>
    </w:p>
    <w:p w14:paraId="7C49A6E2" w14:textId="77777777" w:rsidR="00301361" w:rsidRPr="00301361" w:rsidRDefault="00301361" w:rsidP="00301361">
      <w:pPr>
        <w:pStyle w:val="FACode2"/>
        <w:rPr>
          <w:color w:val="000000"/>
        </w:rPr>
      </w:pPr>
      <w:r w:rsidRPr="00301361">
        <w:rPr>
          <w:color w:val="000000"/>
        </w:rPr>
        <w:t xml:space="preserve">            </w:t>
      </w:r>
      <w:r w:rsidRPr="00301361">
        <w:rPr>
          <w:color w:val="FF0000"/>
        </w:rPr>
        <w:t>required</w:t>
      </w:r>
    </w:p>
    <w:p w14:paraId="30942410" w14:textId="77777777" w:rsidR="00301361" w:rsidRPr="00301361" w:rsidRDefault="00301361" w:rsidP="00301361">
      <w:pPr>
        <w:pStyle w:val="FACode2"/>
        <w:rPr>
          <w:color w:val="000000"/>
        </w:rPr>
      </w:pPr>
      <w:r w:rsidRPr="00301361">
        <w:rPr>
          <w:color w:val="000000"/>
        </w:rPr>
        <w:t xml:space="preserve">          </w:t>
      </w:r>
      <w:r w:rsidRPr="00301361">
        <w:rPr>
          <w:color w:val="800000"/>
        </w:rPr>
        <w:t>/&gt;</w:t>
      </w:r>
    </w:p>
    <w:p w14:paraId="3E384C4F" w14:textId="77777777" w:rsidR="00301361" w:rsidRPr="00301361" w:rsidRDefault="00301361" w:rsidP="00301361">
      <w:pPr>
        <w:pStyle w:val="FACode2"/>
        <w:rPr>
          <w:color w:val="000000"/>
        </w:rPr>
      </w:pPr>
      <w:r w:rsidRPr="00301361">
        <w:rPr>
          <w:color w:val="000000"/>
        </w:rPr>
        <w:t xml:space="preserve">        </w:t>
      </w:r>
      <w:r w:rsidRPr="00301361">
        <w:rPr>
          <w:color w:val="800000"/>
        </w:rPr>
        <w:t>&lt;/div&gt;</w:t>
      </w:r>
    </w:p>
    <w:p w14:paraId="38843F49" w14:textId="77777777" w:rsidR="009508EA" w:rsidRDefault="009508EA" w:rsidP="000248A6"/>
    <w:p w14:paraId="7B367512" w14:textId="4A9F5844" w:rsidR="009508EA" w:rsidRDefault="00C46FAA" w:rsidP="00C46FAA">
      <w:pPr>
        <w:numPr>
          <w:ilvl w:val="0"/>
          <w:numId w:val="22"/>
        </w:numPr>
        <w:tabs>
          <w:tab w:val="num" w:pos="720"/>
        </w:tabs>
        <w:spacing w:line="240" w:lineRule="auto"/>
        <w:rPr>
          <w:lang w:val="en-US"/>
        </w:rPr>
      </w:pPr>
      <w:r w:rsidRPr="00C46FAA">
        <w:rPr>
          <w:lang w:val="en-US"/>
        </w:rPr>
        <w:t xml:space="preserve">For </w:t>
      </w:r>
      <w:r w:rsidR="00F773B6">
        <w:rPr>
          <w:lang w:val="en-US"/>
        </w:rPr>
        <w:t>&lt;</w:t>
      </w:r>
      <w:r>
        <w:rPr>
          <w:lang w:val="en-US"/>
        </w:rPr>
        <w:t>input</w:t>
      </w:r>
      <w:r w:rsidR="00F773B6">
        <w:rPr>
          <w:lang w:val="en-US"/>
        </w:rPr>
        <w:t>&gt;</w:t>
      </w:r>
      <w:r>
        <w:rPr>
          <w:lang w:val="en-US"/>
        </w:rPr>
        <w:t xml:space="preserve"> text</w:t>
      </w:r>
      <w:r w:rsidR="00F773B6">
        <w:rPr>
          <w:lang w:val="en-US"/>
        </w:rPr>
        <w:t>, and &lt;select&gt; tags,</w:t>
      </w:r>
      <w:r>
        <w:rPr>
          <w:lang w:val="en-US"/>
        </w:rPr>
        <w:t xml:space="preserve"> you have to use </w:t>
      </w:r>
      <w:r w:rsidRPr="00C46FAA">
        <w:rPr>
          <w:b/>
          <w:lang w:val="en-US"/>
        </w:rPr>
        <w:t>form-control</w:t>
      </w:r>
      <w:r w:rsidR="00056CA3">
        <w:rPr>
          <w:b/>
          <w:lang w:val="en-US"/>
        </w:rPr>
        <w:t xml:space="preserve"> </w:t>
      </w:r>
      <w:r w:rsidR="00056CA3">
        <w:rPr>
          <w:lang w:val="en-US"/>
        </w:rPr>
        <w:t>class</w:t>
      </w:r>
    </w:p>
    <w:p w14:paraId="6CBABEDA" w14:textId="60436C1F" w:rsidR="00056CA3" w:rsidRDefault="0094727C" w:rsidP="00C46FAA">
      <w:pPr>
        <w:numPr>
          <w:ilvl w:val="0"/>
          <w:numId w:val="22"/>
        </w:numPr>
        <w:tabs>
          <w:tab w:val="num" w:pos="720"/>
        </w:tabs>
        <w:spacing w:line="240" w:lineRule="auto"/>
        <w:rPr>
          <w:lang w:val="en-US"/>
        </w:rPr>
      </w:pPr>
      <w:r>
        <w:rPr>
          <w:lang w:val="en-US"/>
        </w:rPr>
        <w:t xml:space="preserve">For &lt;input&gt; radio, you have to use </w:t>
      </w:r>
      <w:r w:rsidRPr="0094727C">
        <w:rPr>
          <w:b/>
          <w:lang w:val="en-US"/>
        </w:rPr>
        <w:t>input-radio</w:t>
      </w:r>
      <w:r>
        <w:rPr>
          <w:lang w:val="en-US"/>
        </w:rPr>
        <w:t xml:space="preserve"> class</w:t>
      </w:r>
    </w:p>
    <w:p w14:paraId="1597D601" w14:textId="13AE6FE1" w:rsidR="007D0B76" w:rsidRDefault="007D0B76" w:rsidP="00C46FAA">
      <w:pPr>
        <w:numPr>
          <w:ilvl w:val="0"/>
          <w:numId w:val="22"/>
        </w:numPr>
        <w:tabs>
          <w:tab w:val="num" w:pos="720"/>
        </w:tabs>
        <w:spacing w:line="240" w:lineRule="auto"/>
        <w:rPr>
          <w:lang w:val="en-US"/>
        </w:rPr>
      </w:pPr>
      <w:r>
        <w:rPr>
          <w:lang w:val="en-US"/>
        </w:rPr>
        <w:t xml:space="preserve">For &lt;input&gt; checkbox, you have to </w:t>
      </w:r>
      <w:r w:rsidRPr="003514A2">
        <w:rPr>
          <w:lang w:val="en-US"/>
        </w:rPr>
        <w:t>use</w:t>
      </w:r>
      <w:r w:rsidRPr="007D0B76">
        <w:rPr>
          <w:b/>
          <w:lang w:val="en-US"/>
        </w:rPr>
        <w:t xml:space="preserve"> input-checkbox</w:t>
      </w:r>
      <w:r>
        <w:rPr>
          <w:lang w:val="en-US"/>
        </w:rPr>
        <w:t xml:space="preserve"> class</w:t>
      </w:r>
    </w:p>
    <w:p w14:paraId="2606CA21" w14:textId="6372047D" w:rsidR="003109FB" w:rsidRDefault="003109FB" w:rsidP="00C46FAA">
      <w:pPr>
        <w:numPr>
          <w:ilvl w:val="0"/>
          <w:numId w:val="22"/>
        </w:numPr>
        <w:tabs>
          <w:tab w:val="num" w:pos="720"/>
        </w:tabs>
        <w:spacing w:line="240" w:lineRule="auto"/>
        <w:rPr>
          <w:lang w:val="en-US"/>
        </w:rPr>
      </w:pPr>
      <w:r>
        <w:rPr>
          <w:lang w:val="en-US"/>
        </w:rPr>
        <w:t xml:space="preserve">For &lt;textarean&gt;, you must use </w:t>
      </w:r>
      <w:r w:rsidRPr="003514A2">
        <w:rPr>
          <w:b/>
          <w:lang w:val="en-US"/>
        </w:rPr>
        <w:t>input-textarea</w:t>
      </w:r>
      <w:r>
        <w:rPr>
          <w:lang w:val="en-US"/>
        </w:rPr>
        <w:t xml:space="preserve"> class</w:t>
      </w:r>
    </w:p>
    <w:p w14:paraId="28232367" w14:textId="14B3044C" w:rsidR="00A25591" w:rsidRPr="00C46FAA" w:rsidRDefault="00A25591" w:rsidP="00C46FAA">
      <w:pPr>
        <w:numPr>
          <w:ilvl w:val="0"/>
          <w:numId w:val="22"/>
        </w:numPr>
        <w:tabs>
          <w:tab w:val="num" w:pos="720"/>
        </w:tabs>
        <w:spacing w:line="240" w:lineRule="auto"/>
        <w:rPr>
          <w:lang w:val="en-US"/>
        </w:rPr>
      </w:pPr>
      <w:r>
        <w:rPr>
          <w:lang w:val="en-US"/>
        </w:rPr>
        <w:t xml:space="preserve">For the submit button, you have to use </w:t>
      </w:r>
      <w:r w:rsidRPr="00A25591">
        <w:rPr>
          <w:b/>
          <w:lang w:val="en-US"/>
        </w:rPr>
        <w:t>submit-button</w:t>
      </w:r>
      <w:r>
        <w:rPr>
          <w:lang w:val="en-US"/>
        </w:rPr>
        <w:t xml:space="preserve"> class</w:t>
      </w:r>
    </w:p>
    <w:p w14:paraId="7DDC9AD7" w14:textId="77777777" w:rsidR="009508EA" w:rsidRDefault="009508EA" w:rsidP="00F63AF6">
      <w:pPr>
        <w:pStyle w:val="FALev3"/>
      </w:pPr>
    </w:p>
    <w:p w14:paraId="435311C3" w14:textId="77777777" w:rsidR="009508EA" w:rsidRDefault="009508EA" w:rsidP="00F63AF6">
      <w:pPr>
        <w:pStyle w:val="FALev3"/>
      </w:pPr>
    </w:p>
    <w:p w14:paraId="4802698E" w14:textId="77777777" w:rsidR="009873D9" w:rsidRDefault="009873D9" w:rsidP="001B2C8E">
      <w:pPr>
        <w:pStyle w:val="FALev3"/>
      </w:pPr>
    </w:p>
    <w:p w14:paraId="704CEC7D" w14:textId="77777777" w:rsidR="00F20A24" w:rsidRDefault="00F20A24" w:rsidP="005E1869">
      <w:pPr>
        <w:jc w:val="center"/>
        <w:rPr>
          <w:lang w:val="en-US"/>
        </w:rPr>
      </w:pPr>
    </w:p>
    <w:p w14:paraId="2B82E4D1" w14:textId="3D7C9AD7" w:rsidR="00EE02B4" w:rsidRPr="00EE02B4" w:rsidRDefault="00EE02B4" w:rsidP="005E1869">
      <w:pPr>
        <w:jc w:val="center"/>
        <w:rPr>
          <w:rFonts w:cs="Arial"/>
          <w:b/>
          <w:bCs/>
          <w:sz w:val="20"/>
          <w:szCs w:val="20"/>
          <w:lang w:val="en-GB"/>
        </w:rPr>
      </w:pPr>
      <w:r w:rsidRPr="00EE02B4">
        <w:rPr>
          <w:rFonts w:cs="Arial"/>
          <w:b/>
          <w:bCs/>
          <w:sz w:val="20"/>
          <w:szCs w:val="20"/>
          <w:lang w:val="en-GB"/>
        </w:rPr>
        <w:t>-- THE END --</w:t>
      </w:r>
    </w:p>
    <w:sectPr w:rsidR="00EE02B4" w:rsidRPr="00EE02B4" w:rsidSect="00BE773D">
      <w:headerReference w:type="default" r:id="rId12"/>
      <w:footerReference w:type="default" r:id="rId13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58600" w14:textId="77777777" w:rsidR="00570CF1" w:rsidRDefault="00570CF1" w:rsidP="00697B23">
      <w:pPr>
        <w:pStyle w:val="PB1"/>
      </w:pPr>
      <w:r>
        <w:separator/>
      </w:r>
    </w:p>
  </w:endnote>
  <w:endnote w:type="continuationSeparator" w:id="0">
    <w:p w14:paraId="426166D0" w14:textId="77777777" w:rsidR="00570CF1" w:rsidRDefault="00570CF1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ndara">
    <w:panose1 w:val="020B0604020202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6324F" w14:textId="77777777" w:rsidR="00E054FF" w:rsidRPr="00171177" w:rsidRDefault="00E054FF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0875E9">
      <w:rPr>
        <w:rStyle w:val="PageNumber"/>
        <w:rFonts w:ascii="Arial" w:hAnsi="Arial" w:cs="Arial"/>
        <w:noProof/>
        <w:sz w:val="18"/>
        <w:szCs w:val="18"/>
      </w:rPr>
      <w:t>3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0875E9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2B595" w14:textId="77777777" w:rsidR="00570CF1" w:rsidRDefault="00570CF1" w:rsidP="00697B23">
      <w:pPr>
        <w:pStyle w:val="PB1"/>
      </w:pPr>
      <w:r>
        <w:separator/>
      </w:r>
    </w:p>
  </w:footnote>
  <w:footnote w:type="continuationSeparator" w:id="0">
    <w:p w14:paraId="002C8676" w14:textId="77777777" w:rsidR="00570CF1" w:rsidRDefault="00570CF1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BF7A8" w14:textId="22A1EE43" w:rsidR="00E054FF" w:rsidRPr="00771EAB" w:rsidRDefault="00A834FE" w:rsidP="00BF4722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sz w:val="20"/>
        <w:lang w:val="en-US"/>
      </w:rPr>
    </w:pPr>
    <w:r>
      <w:rPr>
        <w:sz w:val="20"/>
        <w:lang w:val="en-US"/>
      </w:rPr>
      <w:t>Assignments</w:t>
    </w:r>
    <w:r w:rsidR="00E054FF" w:rsidRPr="00771EAB">
      <w:rPr>
        <w:sz w:val="20"/>
        <w:lang w:val="en-US"/>
      </w:rPr>
      <w:tab/>
    </w:r>
    <w:r w:rsidR="00062FC5">
      <w:rPr>
        <w:sz w:val="20"/>
        <w:lang w:val="en-US"/>
      </w:rPr>
      <w:t>HTML</w:t>
    </w:r>
    <w:r w:rsidR="00E054FF">
      <w:rPr>
        <w:sz w:val="20"/>
      </w:rPr>
      <w:t xml:space="preserve"> Essential</w:t>
    </w:r>
    <w:r w:rsidR="00E054FF" w:rsidRPr="00BF4722">
      <w:rPr>
        <w:sz w:val="20"/>
      </w:rPr>
      <w:t xml:space="preserve">s </w:t>
    </w:r>
    <w:r w:rsidR="00E054FF" w:rsidRPr="00771EAB">
      <w:rPr>
        <w:sz w:val="20"/>
      </w:rPr>
      <w:t xml:space="preserve">                   </w:t>
    </w:r>
    <w:r w:rsidR="00E054FF">
      <w:rPr>
        <w:sz w:val="20"/>
      </w:rPr>
      <w:tab/>
    </w:r>
    <w:r w:rsidR="00E054FF" w:rsidRPr="00771EAB">
      <w:rPr>
        <w:sz w:val="20"/>
      </w:rPr>
      <w:t>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825FA"/>
    <w:multiLevelType w:val="multilevel"/>
    <w:tmpl w:val="332C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944998"/>
    <w:multiLevelType w:val="hybridMultilevel"/>
    <w:tmpl w:val="B86EE16E"/>
    <w:lvl w:ilvl="0" w:tplc="D2F0F894">
      <w:start w:val="1"/>
      <w:numFmt w:val="decimal"/>
      <w:pStyle w:val="FACode2"/>
      <w:lvlText w:val="%1."/>
      <w:lvlJc w:val="left"/>
      <w:pPr>
        <w:ind w:left="36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E31AF2"/>
    <w:multiLevelType w:val="multilevel"/>
    <w:tmpl w:val="B5CCE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BC2593"/>
    <w:multiLevelType w:val="hybridMultilevel"/>
    <w:tmpl w:val="4690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E60EB"/>
    <w:multiLevelType w:val="hybridMultilevel"/>
    <w:tmpl w:val="D430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F7E49"/>
    <w:multiLevelType w:val="hybridMultilevel"/>
    <w:tmpl w:val="3AA088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644C8"/>
    <w:multiLevelType w:val="multilevel"/>
    <w:tmpl w:val="F48A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410148"/>
    <w:multiLevelType w:val="multilevel"/>
    <w:tmpl w:val="C0D2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256FF7"/>
    <w:multiLevelType w:val="multilevel"/>
    <w:tmpl w:val="5870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460C2C"/>
    <w:multiLevelType w:val="multilevel"/>
    <w:tmpl w:val="5292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FF67E8"/>
    <w:multiLevelType w:val="multilevel"/>
    <w:tmpl w:val="F1F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05125D"/>
    <w:multiLevelType w:val="multilevel"/>
    <w:tmpl w:val="6358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4"/>
  </w:num>
  <w:num w:numId="5">
    <w:abstractNumId w:val="2"/>
  </w:num>
  <w:num w:numId="6">
    <w:abstractNumId w:val="8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  <w:num w:numId="13">
    <w:abstractNumId w:val="2"/>
    <w:lvlOverride w:ilvl="0">
      <w:startOverride w:val="1"/>
    </w:lvlOverride>
  </w:num>
  <w:num w:numId="14">
    <w:abstractNumId w:val="12"/>
  </w:num>
  <w:num w:numId="15">
    <w:abstractNumId w:val="2"/>
    <w:lvlOverride w:ilvl="0">
      <w:startOverride w:val="1"/>
    </w:lvlOverride>
  </w:num>
  <w:num w:numId="16">
    <w:abstractNumId w:val="9"/>
  </w:num>
  <w:num w:numId="17">
    <w:abstractNumId w:val="15"/>
  </w:num>
  <w:num w:numId="18">
    <w:abstractNumId w:val="13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10"/>
  </w:num>
  <w:num w:numId="2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998"/>
    <w:rsid w:val="00000261"/>
    <w:rsid w:val="00002332"/>
    <w:rsid w:val="000064E3"/>
    <w:rsid w:val="00010007"/>
    <w:rsid w:val="000118A5"/>
    <w:rsid w:val="00012052"/>
    <w:rsid w:val="00015AB0"/>
    <w:rsid w:val="00016AFF"/>
    <w:rsid w:val="000170CE"/>
    <w:rsid w:val="000248A6"/>
    <w:rsid w:val="00027B88"/>
    <w:rsid w:val="00030928"/>
    <w:rsid w:val="00031534"/>
    <w:rsid w:val="000316A7"/>
    <w:rsid w:val="00032557"/>
    <w:rsid w:val="00034116"/>
    <w:rsid w:val="0003557B"/>
    <w:rsid w:val="00035C39"/>
    <w:rsid w:val="00035DC7"/>
    <w:rsid w:val="00036F18"/>
    <w:rsid w:val="00041939"/>
    <w:rsid w:val="000422AD"/>
    <w:rsid w:val="00046E90"/>
    <w:rsid w:val="00051826"/>
    <w:rsid w:val="00056CA3"/>
    <w:rsid w:val="00062FC5"/>
    <w:rsid w:val="00064321"/>
    <w:rsid w:val="000733A1"/>
    <w:rsid w:val="00075520"/>
    <w:rsid w:val="00077806"/>
    <w:rsid w:val="00081087"/>
    <w:rsid w:val="000818E7"/>
    <w:rsid w:val="00082F84"/>
    <w:rsid w:val="000875E9"/>
    <w:rsid w:val="00092BB0"/>
    <w:rsid w:val="000A02BF"/>
    <w:rsid w:val="000A5BEC"/>
    <w:rsid w:val="000A6A32"/>
    <w:rsid w:val="000B05F7"/>
    <w:rsid w:val="000B548D"/>
    <w:rsid w:val="000C16BD"/>
    <w:rsid w:val="000C1FE0"/>
    <w:rsid w:val="000C41F1"/>
    <w:rsid w:val="000C491E"/>
    <w:rsid w:val="000C4A66"/>
    <w:rsid w:val="000C4BE0"/>
    <w:rsid w:val="000D26B8"/>
    <w:rsid w:val="000D4B78"/>
    <w:rsid w:val="000D5957"/>
    <w:rsid w:val="000E1C62"/>
    <w:rsid w:val="000E586C"/>
    <w:rsid w:val="000F0720"/>
    <w:rsid w:val="000F08B6"/>
    <w:rsid w:val="000F745B"/>
    <w:rsid w:val="000F77DE"/>
    <w:rsid w:val="00101BAB"/>
    <w:rsid w:val="00101E75"/>
    <w:rsid w:val="00106B39"/>
    <w:rsid w:val="00106BB4"/>
    <w:rsid w:val="00114F9C"/>
    <w:rsid w:val="00115700"/>
    <w:rsid w:val="001178E3"/>
    <w:rsid w:val="001207DB"/>
    <w:rsid w:val="00127A7D"/>
    <w:rsid w:val="00127B81"/>
    <w:rsid w:val="00130E45"/>
    <w:rsid w:val="0013159C"/>
    <w:rsid w:val="001342D4"/>
    <w:rsid w:val="00140CA1"/>
    <w:rsid w:val="00141777"/>
    <w:rsid w:val="00151B68"/>
    <w:rsid w:val="00154DF0"/>
    <w:rsid w:val="0016446C"/>
    <w:rsid w:val="00164BB5"/>
    <w:rsid w:val="00165F22"/>
    <w:rsid w:val="0016686B"/>
    <w:rsid w:val="00167DA8"/>
    <w:rsid w:val="00171177"/>
    <w:rsid w:val="00171E96"/>
    <w:rsid w:val="001726AD"/>
    <w:rsid w:val="001736B1"/>
    <w:rsid w:val="00190B0C"/>
    <w:rsid w:val="0019307A"/>
    <w:rsid w:val="001958FC"/>
    <w:rsid w:val="001A1720"/>
    <w:rsid w:val="001A412D"/>
    <w:rsid w:val="001A41A7"/>
    <w:rsid w:val="001A48EC"/>
    <w:rsid w:val="001A71FA"/>
    <w:rsid w:val="001B2C8E"/>
    <w:rsid w:val="001B554D"/>
    <w:rsid w:val="001B73A7"/>
    <w:rsid w:val="001C00CB"/>
    <w:rsid w:val="001C3DE0"/>
    <w:rsid w:val="001C62F3"/>
    <w:rsid w:val="001D7667"/>
    <w:rsid w:val="001E05CE"/>
    <w:rsid w:val="001E1234"/>
    <w:rsid w:val="001E217D"/>
    <w:rsid w:val="001F2A0C"/>
    <w:rsid w:val="001F3EED"/>
    <w:rsid w:val="001F455A"/>
    <w:rsid w:val="001F5A02"/>
    <w:rsid w:val="001F70D9"/>
    <w:rsid w:val="002005AF"/>
    <w:rsid w:val="00201C24"/>
    <w:rsid w:val="00205046"/>
    <w:rsid w:val="00207AB5"/>
    <w:rsid w:val="00210293"/>
    <w:rsid w:val="002103AA"/>
    <w:rsid w:val="00211F4C"/>
    <w:rsid w:val="002244A9"/>
    <w:rsid w:val="0022453F"/>
    <w:rsid w:val="00225A71"/>
    <w:rsid w:val="0022699D"/>
    <w:rsid w:val="002279BD"/>
    <w:rsid w:val="0023326C"/>
    <w:rsid w:val="002353A4"/>
    <w:rsid w:val="00235FD3"/>
    <w:rsid w:val="00242455"/>
    <w:rsid w:val="00243062"/>
    <w:rsid w:val="002517B0"/>
    <w:rsid w:val="00251E83"/>
    <w:rsid w:val="0025425D"/>
    <w:rsid w:val="00255B7B"/>
    <w:rsid w:val="0027036B"/>
    <w:rsid w:val="00271B3E"/>
    <w:rsid w:val="00272EAA"/>
    <w:rsid w:val="00272F9E"/>
    <w:rsid w:val="00273AEE"/>
    <w:rsid w:val="0027765E"/>
    <w:rsid w:val="00280532"/>
    <w:rsid w:val="002863CD"/>
    <w:rsid w:val="00286503"/>
    <w:rsid w:val="00287601"/>
    <w:rsid w:val="00291220"/>
    <w:rsid w:val="002914D1"/>
    <w:rsid w:val="002929D3"/>
    <w:rsid w:val="00294534"/>
    <w:rsid w:val="00294C80"/>
    <w:rsid w:val="002A0595"/>
    <w:rsid w:val="002A1B75"/>
    <w:rsid w:val="002A2360"/>
    <w:rsid w:val="002A295F"/>
    <w:rsid w:val="002A4EBC"/>
    <w:rsid w:val="002B359C"/>
    <w:rsid w:val="002B3B8D"/>
    <w:rsid w:val="002B6010"/>
    <w:rsid w:val="002B642C"/>
    <w:rsid w:val="002C2E6A"/>
    <w:rsid w:val="002C5099"/>
    <w:rsid w:val="002C697D"/>
    <w:rsid w:val="002C7D8F"/>
    <w:rsid w:val="002D2607"/>
    <w:rsid w:val="002D2D8F"/>
    <w:rsid w:val="002D70EC"/>
    <w:rsid w:val="002E7064"/>
    <w:rsid w:val="002F1A6E"/>
    <w:rsid w:val="002F3B39"/>
    <w:rsid w:val="002F5356"/>
    <w:rsid w:val="002F5D88"/>
    <w:rsid w:val="002F75BC"/>
    <w:rsid w:val="00300432"/>
    <w:rsid w:val="00300748"/>
    <w:rsid w:val="00301361"/>
    <w:rsid w:val="00301DDE"/>
    <w:rsid w:val="003020C3"/>
    <w:rsid w:val="003032F8"/>
    <w:rsid w:val="003046DA"/>
    <w:rsid w:val="003058F5"/>
    <w:rsid w:val="00305D64"/>
    <w:rsid w:val="0030689F"/>
    <w:rsid w:val="003072E6"/>
    <w:rsid w:val="003109FB"/>
    <w:rsid w:val="00313B6A"/>
    <w:rsid w:val="00314E3D"/>
    <w:rsid w:val="00315A47"/>
    <w:rsid w:val="00315BD4"/>
    <w:rsid w:val="00316901"/>
    <w:rsid w:val="003171FE"/>
    <w:rsid w:val="003223D5"/>
    <w:rsid w:val="00322EFC"/>
    <w:rsid w:val="00323627"/>
    <w:rsid w:val="00326565"/>
    <w:rsid w:val="00337C73"/>
    <w:rsid w:val="003407DF"/>
    <w:rsid w:val="0034245E"/>
    <w:rsid w:val="00345F19"/>
    <w:rsid w:val="00346EEE"/>
    <w:rsid w:val="003474B7"/>
    <w:rsid w:val="0034752C"/>
    <w:rsid w:val="00351255"/>
    <w:rsid w:val="003514A2"/>
    <w:rsid w:val="0035396F"/>
    <w:rsid w:val="0035748C"/>
    <w:rsid w:val="00360613"/>
    <w:rsid w:val="003613A0"/>
    <w:rsid w:val="00361EF1"/>
    <w:rsid w:val="00361F1A"/>
    <w:rsid w:val="00362ED7"/>
    <w:rsid w:val="0036330A"/>
    <w:rsid w:val="00364177"/>
    <w:rsid w:val="00365484"/>
    <w:rsid w:val="003677A0"/>
    <w:rsid w:val="003750F4"/>
    <w:rsid w:val="00382F10"/>
    <w:rsid w:val="0038357A"/>
    <w:rsid w:val="00383D6A"/>
    <w:rsid w:val="00384221"/>
    <w:rsid w:val="003848D6"/>
    <w:rsid w:val="00385A7F"/>
    <w:rsid w:val="003860AC"/>
    <w:rsid w:val="003877AD"/>
    <w:rsid w:val="0039032E"/>
    <w:rsid w:val="003A71BB"/>
    <w:rsid w:val="003A75AB"/>
    <w:rsid w:val="003A7716"/>
    <w:rsid w:val="003B5D4D"/>
    <w:rsid w:val="003B64A3"/>
    <w:rsid w:val="003B6892"/>
    <w:rsid w:val="003C0FCC"/>
    <w:rsid w:val="003D552E"/>
    <w:rsid w:val="003E0B58"/>
    <w:rsid w:val="003E4755"/>
    <w:rsid w:val="003E4BA3"/>
    <w:rsid w:val="003E6371"/>
    <w:rsid w:val="003E769D"/>
    <w:rsid w:val="003F15DC"/>
    <w:rsid w:val="003F19DF"/>
    <w:rsid w:val="00403633"/>
    <w:rsid w:val="004053C9"/>
    <w:rsid w:val="004059E4"/>
    <w:rsid w:val="00410465"/>
    <w:rsid w:val="00410545"/>
    <w:rsid w:val="00411A3C"/>
    <w:rsid w:val="0041536A"/>
    <w:rsid w:val="0042246E"/>
    <w:rsid w:val="00423CF9"/>
    <w:rsid w:val="0042668A"/>
    <w:rsid w:val="00435FFD"/>
    <w:rsid w:val="0043786C"/>
    <w:rsid w:val="0044080C"/>
    <w:rsid w:val="0044084C"/>
    <w:rsid w:val="00443F53"/>
    <w:rsid w:val="004466D5"/>
    <w:rsid w:val="00447083"/>
    <w:rsid w:val="0045058E"/>
    <w:rsid w:val="00451C2E"/>
    <w:rsid w:val="004536C4"/>
    <w:rsid w:val="004559F0"/>
    <w:rsid w:val="0046092A"/>
    <w:rsid w:val="00460AE2"/>
    <w:rsid w:val="004624B6"/>
    <w:rsid w:val="00462F7A"/>
    <w:rsid w:val="00466C95"/>
    <w:rsid w:val="00466CF3"/>
    <w:rsid w:val="0047248E"/>
    <w:rsid w:val="00474735"/>
    <w:rsid w:val="004753ED"/>
    <w:rsid w:val="004756FF"/>
    <w:rsid w:val="00475AC2"/>
    <w:rsid w:val="00476527"/>
    <w:rsid w:val="00480186"/>
    <w:rsid w:val="004834BF"/>
    <w:rsid w:val="00485160"/>
    <w:rsid w:val="004A00BB"/>
    <w:rsid w:val="004A0331"/>
    <w:rsid w:val="004A2304"/>
    <w:rsid w:val="004A2C05"/>
    <w:rsid w:val="004A30B2"/>
    <w:rsid w:val="004A4B9A"/>
    <w:rsid w:val="004B14CB"/>
    <w:rsid w:val="004B4764"/>
    <w:rsid w:val="004B601A"/>
    <w:rsid w:val="004C1A2D"/>
    <w:rsid w:val="004C4E46"/>
    <w:rsid w:val="004D299C"/>
    <w:rsid w:val="004D3A18"/>
    <w:rsid w:val="004E11EA"/>
    <w:rsid w:val="004E4D85"/>
    <w:rsid w:val="004E519F"/>
    <w:rsid w:val="004F1A75"/>
    <w:rsid w:val="00500613"/>
    <w:rsid w:val="0050359B"/>
    <w:rsid w:val="00506D37"/>
    <w:rsid w:val="00510281"/>
    <w:rsid w:val="00516200"/>
    <w:rsid w:val="005170F9"/>
    <w:rsid w:val="005177E1"/>
    <w:rsid w:val="00517FF1"/>
    <w:rsid w:val="005206A6"/>
    <w:rsid w:val="00520DA3"/>
    <w:rsid w:val="005250DD"/>
    <w:rsid w:val="005279BF"/>
    <w:rsid w:val="0053500E"/>
    <w:rsid w:val="0053721B"/>
    <w:rsid w:val="00541500"/>
    <w:rsid w:val="00543275"/>
    <w:rsid w:val="00552C22"/>
    <w:rsid w:val="0056108B"/>
    <w:rsid w:val="0056236F"/>
    <w:rsid w:val="00562427"/>
    <w:rsid w:val="0056360F"/>
    <w:rsid w:val="00563BE8"/>
    <w:rsid w:val="00570CF1"/>
    <w:rsid w:val="005714B8"/>
    <w:rsid w:val="00571700"/>
    <w:rsid w:val="0057608E"/>
    <w:rsid w:val="00576EBC"/>
    <w:rsid w:val="005804E3"/>
    <w:rsid w:val="00581F03"/>
    <w:rsid w:val="00582855"/>
    <w:rsid w:val="005858A4"/>
    <w:rsid w:val="005940DB"/>
    <w:rsid w:val="0059753A"/>
    <w:rsid w:val="005B20AE"/>
    <w:rsid w:val="005B27AA"/>
    <w:rsid w:val="005B4DBA"/>
    <w:rsid w:val="005B763F"/>
    <w:rsid w:val="005C20E6"/>
    <w:rsid w:val="005C7182"/>
    <w:rsid w:val="005D03A1"/>
    <w:rsid w:val="005D580E"/>
    <w:rsid w:val="005E1869"/>
    <w:rsid w:val="005E1B8E"/>
    <w:rsid w:val="005E3ED5"/>
    <w:rsid w:val="005E5445"/>
    <w:rsid w:val="005E64CE"/>
    <w:rsid w:val="005E6C44"/>
    <w:rsid w:val="00605F2B"/>
    <w:rsid w:val="006125F9"/>
    <w:rsid w:val="00614108"/>
    <w:rsid w:val="00614499"/>
    <w:rsid w:val="00617469"/>
    <w:rsid w:val="0062004D"/>
    <w:rsid w:val="006273ED"/>
    <w:rsid w:val="006304A0"/>
    <w:rsid w:val="00634E29"/>
    <w:rsid w:val="00637D67"/>
    <w:rsid w:val="00641013"/>
    <w:rsid w:val="006438DA"/>
    <w:rsid w:val="00643BFA"/>
    <w:rsid w:val="00650A53"/>
    <w:rsid w:val="006531EF"/>
    <w:rsid w:val="006561A8"/>
    <w:rsid w:val="0065679C"/>
    <w:rsid w:val="006612CB"/>
    <w:rsid w:val="00664378"/>
    <w:rsid w:val="00665130"/>
    <w:rsid w:val="00670BD4"/>
    <w:rsid w:val="00671B10"/>
    <w:rsid w:val="0067292B"/>
    <w:rsid w:val="0067293D"/>
    <w:rsid w:val="00674B66"/>
    <w:rsid w:val="00674CA3"/>
    <w:rsid w:val="00676552"/>
    <w:rsid w:val="006774EE"/>
    <w:rsid w:val="00680F7D"/>
    <w:rsid w:val="006844F6"/>
    <w:rsid w:val="00686E66"/>
    <w:rsid w:val="00687D31"/>
    <w:rsid w:val="00695CCC"/>
    <w:rsid w:val="00695CF5"/>
    <w:rsid w:val="00697B23"/>
    <w:rsid w:val="006A1262"/>
    <w:rsid w:val="006A34AD"/>
    <w:rsid w:val="006A412E"/>
    <w:rsid w:val="006A79B9"/>
    <w:rsid w:val="006B28B1"/>
    <w:rsid w:val="006B2D9C"/>
    <w:rsid w:val="006B3249"/>
    <w:rsid w:val="006B3765"/>
    <w:rsid w:val="006C083F"/>
    <w:rsid w:val="006C3A4F"/>
    <w:rsid w:val="006C4A38"/>
    <w:rsid w:val="006C61A2"/>
    <w:rsid w:val="006D1785"/>
    <w:rsid w:val="006D5D4D"/>
    <w:rsid w:val="006D6E57"/>
    <w:rsid w:val="006E05F7"/>
    <w:rsid w:val="006E715E"/>
    <w:rsid w:val="006F22B1"/>
    <w:rsid w:val="006F2DB5"/>
    <w:rsid w:val="006F7643"/>
    <w:rsid w:val="00702F4C"/>
    <w:rsid w:val="007116B0"/>
    <w:rsid w:val="00714949"/>
    <w:rsid w:val="00714A36"/>
    <w:rsid w:val="00721668"/>
    <w:rsid w:val="00727AFF"/>
    <w:rsid w:val="00730E39"/>
    <w:rsid w:val="007316BF"/>
    <w:rsid w:val="00732E50"/>
    <w:rsid w:val="007331A6"/>
    <w:rsid w:val="007355B1"/>
    <w:rsid w:val="00735B07"/>
    <w:rsid w:val="007406D1"/>
    <w:rsid w:val="00742AE3"/>
    <w:rsid w:val="0075061E"/>
    <w:rsid w:val="00752093"/>
    <w:rsid w:val="007525E4"/>
    <w:rsid w:val="007544F3"/>
    <w:rsid w:val="00757555"/>
    <w:rsid w:val="007600EE"/>
    <w:rsid w:val="00761F5F"/>
    <w:rsid w:val="00770179"/>
    <w:rsid w:val="00771EAB"/>
    <w:rsid w:val="00777E0D"/>
    <w:rsid w:val="0078444B"/>
    <w:rsid w:val="00787511"/>
    <w:rsid w:val="00790AEE"/>
    <w:rsid w:val="007957CA"/>
    <w:rsid w:val="0079687A"/>
    <w:rsid w:val="00797BB9"/>
    <w:rsid w:val="007A18C6"/>
    <w:rsid w:val="007A27B9"/>
    <w:rsid w:val="007A2888"/>
    <w:rsid w:val="007A2FE4"/>
    <w:rsid w:val="007A49BD"/>
    <w:rsid w:val="007B136D"/>
    <w:rsid w:val="007B1B75"/>
    <w:rsid w:val="007B4F72"/>
    <w:rsid w:val="007B65A9"/>
    <w:rsid w:val="007B6D52"/>
    <w:rsid w:val="007C0C6D"/>
    <w:rsid w:val="007C13C8"/>
    <w:rsid w:val="007C1ACD"/>
    <w:rsid w:val="007C2C7A"/>
    <w:rsid w:val="007D0B76"/>
    <w:rsid w:val="007D737B"/>
    <w:rsid w:val="007E0197"/>
    <w:rsid w:val="007E0DC7"/>
    <w:rsid w:val="007E10BE"/>
    <w:rsid w:val="007E1616"/>
    <w:rsid w:val="007F1CAE"/>
    <w:rsid w:val="007F57CF"/>
    <w:rsid w:val="00801D8C"/>
    <w:rsid w:val="008037D5"/>
    <w:rsid w:val="0080618E"/>
    <w:rsid w:val="00806ECA"/>
    <w:rsid w:val="008115BE"/>
    <w:rsid w:val="00812CDE"/>
    <w:rsid w:val="00812DF5"/>
    <w:rsid w:val="0081480B"/>
    <w:rsid w:val="0081676B"/>
    <w:rsid w:val="008172F8"/>
    <w:rsid w:val="00822956"/>
    <w:rsid w:val="00826F93"/>
    <w:rsid w:val="00830147"/>
    <w:rsid w:val="00834430"/>
    <w:rsid w:val="00834B6E"/>
    <w:rsid w:val="00834CAB"/>
    <w:rsid w:val="00835CC0"/>
    <w:rsid w:val="00835F25"/>
    <w:rsid w:val="00840281"/>
    <w:rsid w:val="00844C2E"/>
    <w:rsid w:val="00844E52"/>
    <w:rsid w:val="00853D69"/>
    <w:rsid w:val="0085458E"/>
    <w:rsid w:val="00856000"/>
    <w:rsid w:val="00860A98"/>
    <w:rsid w:val="00860FE4"/>
    <w:rsid w:val="00862BE6"/>
    <w:rsid w:val="0086349F"/>
    <w:rsid w:val="00863CB7"/>
    <w:rsid w:val="008648D1"/>
    <w:rsid w:val="00872B72"/>
    <w:rsid w:val="00877014"/>
    <w:rsid w:val="00880AF4"/>
    <w:rsid w:val="008838C8"/>
    <w:rsid w:val="008867DE"/>
    <w:rsid w:val="00890DBD"/>
    <w:rsid w:val="00893E3C"/>
    <w:rsid w:val="00896BF3"/>
    <w:rsid w:val="008A2818"/>
    <w:rsid w:val="008A2B62"/>
    <w:rsid w:val="008A421F"/>
    <w:rsid w:val="008A4DED"/>
    <w:rsid w:val="008A6098"/>
    <w:rsid w:val="008B1A38"/>
    <w:rsid w:val="008B2A4F"/>
    <w:rsid w:val="008B3687"/>
    <w:rsid w:val="008B45AC"/>
    <w:rsid w:val="008B5C61"/>
    <w:rsid w:val="008B7AC1"/>
    <w:rsid w:val="008C016E"/>
    <w:rsid w:val="008D27E0"/>
    <w:rsid w:val="008D67F8"/>
    <w:rsid w:val="008E4D05"/>
    <w:rsid w:val="008E63E5"/>
    <w:rsid w:val="008F0EB6"/>
    <w:rsid w:val="008F636C"/>
    <w:rsid w:val="008F64EC"/>
    <w:rsid w:val="009039B7"/>
    <w:rsid w:val="009052FA"/>
    <w:rsid w:val="00911129"/>
    <w:rsid w:val="00917707"/>
    <w:rsid w:val="009202F8"/>
    <w:rsid w:val="00922392"/>
    <w:rsid w:val="00925777"/>
    <w:rsid w:val="009274FF"/>
    <w:rsid w:val="00930435"/>
    <w:rsid w:val="009336BD"/>
    <w:rsid w:val="00933C7A"/>
    <w:rsid w:val="00937289"/>
    <w:rsid w:val="00941243"/>
    <w:rsid w:val="00943CFF"/>
    <w:rsid w:val="00944C66"/>
    <w:rsid w:val="00945506"/>
    <w:rsid w:val="009470F2"/>
    <w:rsid w:val="0094727C"/>
    <w:rsid w:val="009508EA"/>
    <w:rsid w:val="00950D9D"/>
    <w:rsid w:val="009521F1"/>
    <w:rsid w:val="0095394E"/>
    <w:rsid w:val="009570A3"/>
    <w:rsid w:val="00960C48"/>
    <w:rsid w:val="00962351"/>
    <w:rsid w:val="009623A9"/>
    <w:rsid w:val="00963E52"/>
    <w:rsid w:val="009652F2"/>
    <w:rsid w:val="009668B3"/>
    <w:rsid w:val="009668F0"/>
    <w:rsid w:val="00966938"/>
    <w:rsid w:val="00966E10"/>
    <w:rsid w:val="00981875"/>
    <w:rsid w:val="009873D9"/>
    <w:rsid w:val="009A052A"/>
    <w:rsid w:val="009A3F56"/>
    <w:rsid w:val="009A5EF2"/>
    <w:rsid w:val="009B16A0"/>
    <w:rsid w:val="009B1834"/>
    <w:rsid w:val="009B2DA6"/>
    <w:rsid w:val="009B43CF"/>
    <w:rsid w:val="009B4422"/>
    <w:rsid w:val="009B4C64"/>
    <w:rsid w:val="009C446E"/>
    <w:rsid w:val="009E0A11"/>
    <w:rsid w:val="009E317B"/>
    <w:rsid w:val="009E35DF"/>
    <w:rsid w:val="009F3B2E"/>
    <w:rsid w:val="009F4470"/>
    <w:rsid w:val="009F63A0"/>
    <w:rsid w:val="009F7B5A"/>
    <w:rsid w:val="00A0032D"/>
    <w:rsid w:val="00A01B0C"/>
    <w:rsid w:val="00A02331"/>
    <w:rsid w:val="00A02D34"/>
    <w:rsid w:val="00A05C6D"/>
    <w:rsid w:val="00A0705D"/>
    <w:rsid w:val="00A07F34"/>
    <w:rsid w:val="00A12E1B"/>
    <w:rsid w:val="00A13DC7"/>
    <w:rsid w:val="00A212B4"/>
    <w:rsid w:val="00A23B80"/>
    <w:rsid w:val="00A25591"/>
    <w:rsid w:val="00A256DB"/>
    <w:rsid w:val="00A27156"/>
    <w:rsid w:val="00A2732E"/>
    <w:rsid w:val="00A30DBB"/>
    <w:rsid w:val="00A32093"/>
    <w:rsid w:val="00A339C8"/>
    <w:rsid w:val="00A34B90"/>
    <w:rsid w:val="00A3582F"/>
    <w:rsid w:val="00A4380A"/>
    <w:rsid w:val="00A4556E"/>
    <w:rsid w:val="00A530F8"/>
    <w:rsid w:val="00A60A21"/>
    <w:rsid w:val="00A628CB"/>
    <w:rsid w:val="00A64573"/>
    <w:rsid w:val="00A67B3A"/>
    <w:rsid w:val="00A67E69"/>
    <w:rsid w:val="00A7277D"/>
    <w:rsid w:val="00A759A5"/>
    <w:rsid w:val="00A760B9"/>
    <w:rsid w:val="00A811D5"/>
    <w:rsid w:val="00A8297B"/>
    <w:rsid w:val="00A834FE"/>
    <w:rsid w:val="00A8601A"/>
    <w:rsid w:val="00A86D91"/>
    <w:rsid w:val="00A90EE8"/>
    <w:rsid w:val="00A93B69"/>
    <w:rsid w:val="00A945B4"/>
    <w:rsid w:val="00A948B8"/>
    <w:rsid w:val="00A95897"/>
    <w:rsid w:val="00A97C50"/>
    <w:rsid w:val="00AA02BE"/>
    <w:rsid w:val="00AA10B9"/>
    <w:rsid w:val="00AA28EF"/>
    <w:rsid w:val="00AB45AD"/>
    <w:rsid w:val="00AB4DF6"/>
    <w:rsid w:val="00AB5C3D"/>
    <w:rsid w:val="00AB5EA6"/>
    <w:rsid w:val="00AC07AF"/>
    <w:rsid w:val="00AC2E50"/>
    <w:rsid w:val="00AC3BF9"/>
    <w:rsid w:val="00AD001A"/>
    <w:rsid w:val="00AD547D"/>
    <w:rsid w:val="00AE0585"/>
    <w:rsid w:val="00AE0AE1"/>
    <w:rsid w:val="00AE15A3"/>
    <w:rsid w:val="00AE1EF1"/>
    <w:rsid w:val="00AF0F10"/>
    <w:rsid w:val="00AF11B7"/>
    <w:rsid w:val="00AF3558"/>
    <w:rsid w:val="00AF3977"/>
    <w:rsid w:val="00AF568A"/>
    <w:rsid w:val="00AF70F7"/>
    <w:rsid w:val="00AF75E9"/>
    <w:rsid w:val="00B02EB8"/>
    <w:rsid w:val="00B11EC0"/>
    <w:rsid w:val="00B14197"/>
    <w:rsid w:val="00B22E21"/>
    <w:rsid w:val="00B24529"/>
    <w:rsid w:val="00B2593B"/>
    <w:rsid w:val="00B34E26"/>
    <w:rsid w:val="00B425E5"/>
    <w:rsid w:val="00B50DA4"/>
    <w:rsid w:val="00B55011"/>
    <w:rsid w:val="00B620EF"/>
    <w:rsid w:val="00B632B1"/>
    <w:rsid w:val="00B70838"/>
    <w:rsid w:val="00B70B62"/>
    <w:rsid w:val="00B80BFA"/>
    <w:rsid w:val="00B863D0"/>
    <w:rsid w:val="00B92CE3"/>
    <w:rsid w:val="00B92DDF"/>
    <w:rsid w:val="00B94847"/>
    <w:rsid w:val="00B94F74"/>
    <w:rsid w:val="00B9587A"/>
    <w:rsid w:val="00B96F76"/>
    <w:rsid w:val="00B97B91"/>
    <w:rsid w:val="00BA0B6B"/>
    <w:rsid w:val="00BA19AD"/>
    <w:rsid w:val="00BA2846"/>
    <w:rsid w:val="00BA3600"/>
    <w:rsid w:val="00BA64C7"/>
    <w:rsid w:val="00BB1E46"/>
    <w:rsid w:val="00BB237D"/>
    <w:rsid w:val="00BB36C8"/>
    <w:rsid w:val="00BB726D"/>
    <w:rsid w:val="00BC1B9D"/>
    <w:rsid w:val="00BC3629"/>
    <w:rsid w:val="00BC7AD2"/>
    <w:rsid w:val="00BD1B3A"/>
    <w:rsid w:val="00BD5DFB"/>
    <w:rsid w:val="00BE10F7"/>
    <w:rsid w:val="00BE2353"/>
    <w:rsid w:val="00BE6B22"/>
    <w:rsid w:val="00BE773D"/>
    <w:rsid w:val="00BF110E"/>
    <w:rsid w:val="00BF11A4"/>
    <w:rsid w:val="00BF20D2"/>
    <w:rsid w:val="00BF4722"/>
    <w:rsid w:val="00C00526"/>
    <w:rsid w:val="00C06594"/>
    <w:rsid w:val="00C138E9"/>
    <w:rsid w:val="00C17DCE"/>
    <w:rsid w:val="00C2103D"/>
    <w:rsid w:val="00C26A72"/>
    <w:rsid w:val="00C33613"/>
    <w:rsid w:val="00C35833"/>
    <w:rsid w:val="00C36B0F"/>
    <w:rsid w:val="00C43DDC"/>
    <w:rsid w:val="00C45A55"/>
    <w:rsid w:val="00C46FAA"/>
    <w:rsid w:val="00C507F7"/>
    <w:rsid w:val="00C511EA"/>
    <w:rsid w:val="00C52BE9"/>
    <w:rsid w:val="00C54A14"/>
    <w:rsid w:val="00C55378"/>
    <w:rsid w:val="00C60AC9"/>
    <w:rsid w:val="00C60DE3"/>
    <w:rsid w:val="00C76FA4"/>
    <w:rsid w:val="00C90C62"/>
    <w:rsid w:val="00C90F1B"/>
    <w:rsid w:val="00C929EA"/>
    <w:rsid w:val="00C935FF"/>
    <w:rsid w:val="00C94769"/>
    <w:rsid w:val="00C963C1"/>
    <w:rsid w:val="00CA2687"/>
    <w:rsid w:val="00CA3328"/>
    <w:rsid w:val="00CA72D7"/>
    <w:rsid w:val="00CB4737"/>
    <w:rsid w:val="00CB6613"/>
    <w:rsid w:val="00CB76D4"/>
    <w:rsid w:val="00CC0FCA"/>
    <w:rsid w:val="00CC1192"/>
    <w:rsid w:val="00CC11DD"/>
    <w:rsid w:val="00CC370F"/>
    <w:rsid w:val="00CC56D8"/>
    <w:rsid w:val="00CC5D42"/>
    <w:rsid w:val="00CE217D"/>
    <w:rsid w:val="00CE40A2"/>
    <w:rsid w:val="00CE4E63"/>
    <w:rsid w:val="00CE605B"/>
    <w:rsid w:val="00CE6FF2"/>
    <w:rsid w:val="00CF1734"/>
    <w:rsid w:val="00CF1C2C"/>
    <w:rsid w:val="00CF1DE6"/>
    <w:rsid w:val="00CF1E4B"/>
    <w:rsid w:val="00CF517A"/>
    <w:rsid w:val="00D01E7F"/>
    <w:rsid w:val="00D111E3"/>
    <w:rsid w:val="00D12321"/>
    <w:rsid w:val="00D1306F"/>
    <w:rsid w:val="00D21A33"/>
    <w:rsid w:val="00D21F47"/>
    <w:rsid w:val="00D236BE"/>
    <w:rsid w:val="00D25950"/>
    <w:rsid w:val="00D30754"/>
    <w:rsid w:val="00D315DA"/>
    <w:rsid w:val="00D326C6"/>
    <w:rsid w:val="00D32D78"/>
    <w:rsid w:val="00D4041B"/>
    <w:rsid w:val="00D41D86"/>
    <w:rsid w:val="00D43A5B"/>
    <w:rsid w:val="00D51450"/>
    <w:rsid w:val="00D5289D"/>
    <w:rsid w:val="00D552D4"/>
    <w:rsid w:val="00D63C52"/>
    <w:rsid w:val="00D7054F"/>
    <w:rsid w:val="00D723BE"/>
    <w:rsid w:val="00D743AC"/>
    <w:rsid w:val="00D7581F"/>
    <w:rsid w:val="00D761DA"/>
    <w:rsid w:val="00D7711F"/>
    <w:rsid w:val="00D80731"/>
    <w:rsid w:val="00D84A28"/>
    <w:rsid w:val="00D87F2B"/>
    <w:rsid w:val="00D90B99"/>
    <w:rsid w:val="00D91F06"/>
    <w:rsid w:val="00D94174"/>
    <w:rsid w:val="00D97365"/>
    <w:rsid w:val="00DA2862"/>
    <w:rsid w:val="00DA3871"/>
    <w:rsid w:val="00DA4918"/>
    <w:rsid w:val="00DA68B2"/>
    <w:rsid w:val="00DA6D10"/>
    <w:rsid w:val="00DB3AF7"/>
    <w:rsid w:val="00DB409E"/>
    <w:rsid w:val="00DB44AD"/>
    <w:rsid w:val="00DB53A0"/>
    <w:rsid w:val="00DB6232"/>
    <w:rsid w:val="00DC33A0"/>
    <w:rsid w:val="00DC6B8C"/>
    <w:rsid w:val="00DD34F2"/>
    <w:rsid w:val="00DD4523"/>
    <w:rsid w:val="00DD75D4"/>
    <w:rsid w:val="00DE2A90"/>
    <w:rsid w:val="00DE3267"/>
    <w:rsid w:val="00DE3859"/>
    <w:rsid w:val="00DE5AE0"/>
    <w:rsid w:val="00DE6D30"/>
    <w:rsid w:val="00E0050D"/>
    <w:rsid w:val="00E054FF"/>
    <w:rsid w:val="00E07C36"/>
    <w:rsid w:val="00E07F8B"/>
    <w:rsid w:val="00E15F5B"/>
    <w:rsid w:val="00E16EB9"/>
    <w:rsid w:val="00E2562B"/>
    <w:rsid w:val="00E26545"/>
    <w:rsid w:val="00E303C6"/>
    <w:rsid w:val="00E34778"/>
    <w:rsid w:val="00E36495"/>
    <w:rsid w:val="00E541BE"/>
    <w:rsid w:val="00E56017"/>
    <w:rsid w:val="00E57E7D"/>
    <w:rsid w:val="00E606F9"/>
    <w:rsid w:val="00E64C69"/>
    <w:rsid w:val="00E64EBA"/>
    <w:rsid w:val="00E71F8E"/>
    <w:rsid w:val="00E72F11"/>
    <w:rsid w:val="00E75C07"/>
    <w:rsid w:val="00E86ACE"/>
    <w:rsid w:val="00E9274E"/>
    <w:rsid w:val="00E9353C"/>
    <w:rsid w:val="00EA05E7"/>
    <w:rsid w:val="00EA09E1"/>
    <w:rsid w:val="00EA35BB"/>
    <w:rsid w:val="00EA37CD"/>
    <w:rsid w:val="00EA4B6A"/>
    <w:rsid w:val="00EA7DFA"/>
    <w:rsid w:val="00EB050E"/>
    <w:rsid w:val="00EB736B"/>
    <w:rsid w:val="00EC0854"/>
    <w:rsid w:val="00EC6419"/>
    <w:rsid w:val="00ED017D"/>
    <w:rsid w:val="00ED0989"/>
    <w:rsid w:val="00ED1E7C"/>
    <w:rsid w:val="00EE02B4"/>
    <w:rsid w:val="00EE1E30"/>
    <w:rsid w:val="00EE2276"/>
    <w:rsid w:val="00EE54E8"/>
    <w:rsid w:val="00EF0FAE"/>
    <w:rsid w:val="00EF124B"/>
    <w:rsid w:val="00EF2B2F"/>
    <w:rsid w:val="00EF408D"/>
    <w:rsid w:val="00EF56FC"/>
    <w:rsid w:val="00EF5CAD"/>
    <w:rsid w:val="00F01AAB"/>
    <w:rsid w:val="00F04709"/>
    <w:rsid w:val="00F06776"/>
    <w:rsid w:val="00F06998"/>
    <w:rsid w:val="00F075E7"/>
    <w:rsid w:val="00F10E0F"/>
    <w:rsid w:val="00F1115D"/>
    <w:rsid w:val="00F12029"/>
    <w:rsid w:val="00F12D2D"/>
    <w:rsid w:val="00F13C0D"/>
    <w:rsid w:val="00F20635"/>
    <w:rsid w:val="00F20A24"/>
    <w:rsid w:val="00F26D4D"/>
    <w:rsid w:val="00F35167"/>
    <w:rsid w:val="00F40D04"/>
    <w:rsid w:val="00F41BF3"/>
    <w:rsid w:val="00F44BB8"/>
    <w:rsid w:val="00F45493"/>
    <w:rsid w:val="00F5261D"/>
    <w:rsid w:val="00F62194"/>
    <w:rsid w:val="00F630B0"/>
    <w:rsid w:val="00F63AF6"/>
    <w:rsid w:val="00F63D36"/>
    <w:rsid w:val="00F654FB"/>
    <w:rsid w:val="00F7003C"/>
    <w:rsid w:val="00F70F27"/>
    <w:rsid w:val="00F7380C"/>
    <w:rsid w:val="00F773B6"/>
    <w:rsid w:val="00F775D4"/>
    <w:rsid w:val="00F82467"/>
    <w:rsid w:val="00F86DA0"/>
    <w:rsid w:val="00F87CA1"/>
    <w:rsid w:val="00F95DDD"/>
    <w:rsid w:val="00F967C3"/>
    <w:rsid w:val="00FA2E2E"/>
    <w:rsid w:val="00FA59A5"/>
    <w:rsid w:val="00FB0689"/>
    <w:rsid w:val="00FB0FE8"/>
    <w:rsid w:val="00FB256D"/>
    <w:rsid w:val="00FB2BF7"/>
    <w:rsid w:val="00FB4248"/>
    <w:rsid w:val="00FC24C9"/>
    <w:rsid w:val="00FC4056"/>
    <w:rsid w:val="00FC56EC"/>
    <w:rsid w:val="00FC66AE"/>
    <w:rsid w:val="00FD06F3"/>
    <w:rsid w:val="00FD5119"/>
    <w:rsid w:val="00FD6324"/>
    <w:rsid w:val="00FD69C6"/>
    <w:rsid w:val="00FE4A5E"/>
    <w:rsid w:val="00FF080E"/>
    <w:rsid w:val="00FF3920"/>
    <w:rsid w:val="00FF5554"/>
    <w:rsid w:val="00FF62DF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E1A1E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500613"/>
    <w:pPr>
      <w:spacing w:before="120" w:after="120"/>
    </w:pPr>
    <w:rPr>
      <w:rFonts w:cs="Arial"/>
      <w:b/>
      <w:bCs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500613"/>
    <w:rPr>
      <w:rFonts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character" w:styleId="UnresolvedMention">
    <w:name w:val="Unresolved Mention"/>
    <w:basedOn w:val="DefaultParagraphFont"/>
    <w:uiPriority w:val="99"/>
    <w:semiHidden/>
    <w:unhideWhenUsed/>
    <w:rsid w:val="006A7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2353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30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580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675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04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405493153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6803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17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7441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79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7744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901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579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44315670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090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78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6825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14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8972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86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2033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5B119-EFE7-CA41-9E8F-64E27ACB9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D:\FSOFT\SERVER GST\86.WIP\2.Template\2.Content\Template_Training Assignments.dotx</Template>
  <TotalTime>402</TotalTime>
  <Pages>5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2103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Tran Quang Duong (FA.HN)</cp:lastModifiedBy>
  <cp:revision>693</cp:revision>
  <cp:lastPrinted>2010-11-26T02:45:00Z</cp:lastPrinted>
  <dcterms:created xsi:type="dcterms:W3CDTF">2019-06-26T16:09:00Z</dcterms:created>
  <dcterms:modified xsi:type="dcterms:W3CDTF">2020-07-07T03:04:00Z</dcterms:modified>
  <cp:category>Template</cp:category>
  <cp:contentStatus>20/11/2012</cp:contentStatus>
</cp:coreProperties>
</file>